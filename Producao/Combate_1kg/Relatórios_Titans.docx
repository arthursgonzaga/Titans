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/>
      <w:sdtContent>
        <w:p w:rsidR="00737B8D" w:rsidRDefault="002F1AA8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0A6241">
                <w:rPr>
                  <w:noProof/>
                  <w:lang w:eastAsia="pt-BR"/>
                </w:rPr>
                <w:drawing>
                  <wp:inline distT="0" distB="0" distL="0" distR="0">
                    <wp:extent cx="2219325" cy="2007637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25142" cy="2012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737B8D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E260AE2E83EB4D6EB24FD3838449213A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737B8D" w:rsidRDefault="00C31A52" w:rsidP="00C31A52">
                                          <w:pPr>
                                            <w:pStyle w:val="ContactInfo"/>
                                          </w:pPr>
                                          <w:r>
                                            <w:t>Equipe de Competição Titans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737B8D" w:rsidRDefault="00C31A52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>Universidade de Brasília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737B8D" w:rsidRDefault="00C31A52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>Campus Gama</w:t>
                                      </w:r>
                                    </w:p>
                                  </w:tc>
                                </w:tr>
                              </w:tbl>
                              <w:p w:rsidR="00737B8D" w:rsidRDefault="00737B8D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737B8D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E260AE2E83EB4D6EB24FD3838449213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737B8D" w:rsidRDefault="00C31A52" w:rsidP="00C31A52">
                                    <w:pPr>
                                      <w:pStyle w:val="ContactInfo"/>
                                    </w:pPr>
                                    <w:r>
                                      <w:t>Equipe de Competição Titans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737B8D" w:rsidRDefault="00737B8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737B8D" w:rsidRDefault="00C31A52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>Universidade de Brasília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737B8D" w:rsidRDefault="00737B8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737B8D" w:rsidRDefault="00C31A52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>Campus Gama</w:t>
                                </w:r>
                              </w:p>
                            </w:tc>
                          </w:tr>
                        </w:tbl>
                        <w:p w:rsidR="00737B8D" w:rsidRDefault="00737B8D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B8D" w:rsidRDefault="002F1AA8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31A52">
                                      <w:t>Projeto</w:t>
                                    </w:r>
                                    <w:r w:rsidR="00DE357D">
                                      <w:t>s</w:t>
                                    </w:r>
                                    <w:r w:rsidR="00C31A52">
                                      <w:t xml:space="preserve"> 2/2017</w:t>
                                    </w:r>
                                  </w:sdtContent>
                                </w:sdt>
                              </w:p>
                              <w:p w:rsidR="00737B8D" w:rsidRDefault="002F1AA8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31A52">
                                      <w:t>Categoria - XXX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737B8D" w:rsidRDefault="000A624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31A52">
                                <w:t>Projeto</w:t>
                              </w:r>
                              <w:r w:rsidR="00DE357D">
                                <w:t>s</w:t>
                              </w:r>
                              <w:r w:rsidR="00C31A52">
                                <w:t xml:space="preserve"> 2/2017</w:t>
                              </w:r>
                            </w:sdtContent>
                          </w:sdt>
                        </w:p>
                        <w:p w:rsidR="00737B8D" w:rsidRDefault="000A6241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31A52">
                                <w:t>Categoria - XXX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37B8D" w:rsidRDefault="00737B8D"/>
        <w:p w:rsidR="00737B8D" w:rsidRDefault="000A62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7B8D" w:rsidRDefault="00C31A52">
          <w:pPr>
            <w:pStyle w:val="TOCHeading"/>
          </w:pPr>
          <w:r>
            <w:t>Sumário</w:t>
          </w:r>
        </w:p>
        <w:p w:rsidR="00CC610C" w:rsidRDefault="000A624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90831410" w:history="1">
            <w:r w:rsidR="00CC610C" w:rsidRPr="00FD5463">
              <w:rPr>
                <w:rStyle w:val="Hyperlink"/>
                <w:noProof/>
              </w:rPr>
              <w:t>Introdução</w:t>
            </w:r>
            <w:r w:rsidR="00CC610C">
              <w:rPr>
                <w:noProof/>
                <w:webHidden/>
              </w:rPr>
              <w:tab/>
            </w:r>
            <w:r w:rsidR="00CC610C">
              <w:rPr>
                <w:noProof/>
                <w:webHidden/>
              </w:rPr>
              <w:fldChar w:fldCharType="begin"/>
            </w:r>
            <w:r w:rsidR="00CC610C">
              <w:rPr>
                <w:noProof/>
                <w:webHidden/>
              </w:rPr>
              <w:instrText xml:space="preserve"> PAGEREF _Toc490831410 \h </w:instrText>
            </w:r>
            <w:r w:rsidR="00CC610C">
              <w:rPr>
                <w:noProof/>
                <w:webHidden/>
              </w:rPr>
            </w:r>
            <w:r w:rsidR="00CC610C">
              <w:rPr>
                <w:noProof/>
                <w:webHidden/>
              </w:rPr>
              <w:fldChar w:fldCharType="separate"/>
            </w:r>
            <w:r w:rsidR="00767DEA">
              <w:rPr>
                <w:noProof/>
                <w:webHidden/>
              </w:rPr>
              <w:t>3</w:t>
            </w:r>
            <w:r w:rsidR="00CC610C">
              <w:rPr>
                <w:noProof/>
                <w:webHidden/>
              </w:rPr>
              <w:fldChar w:fldCharType="end"/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11" w:history="1">
            <w:r w:rsidR="00CC610C" w:rsidRPr="00FD5463">
              <w:rPr>
                <w:rStyle w:val="Hyperlink"/>
                <w:noProof/>
              </w:rPr>
              <w:t>Expectativas da Equipe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12" w:history="1">
            <w:r w:rsidR="00CC610C" w:rsidRPr="00FD5463">
              <w:rPr>
                <w:rStyle w:val="Hyperlink"/>
                <w:noProof/>
              </w:rPr>
              <w:t>Objetivos</w:t>
            </w:r>
          </w:hyperlink>
        </w:p>
        <w:p w:rsidR="00CC610C" w:rsidRDefault="002F1AA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0831413" w:history="1">
            <w:r w:rsidR="00CC610C" w:rsidRPr="00FD5463">
              <w:rPr>
                <w:rStyle w:val="Hyperlink"/>
                <w:noProof/>
              </w:rPr>
              <w:t>Modelo do Robô 1 [por nome do modelo]</w:t>
            </w:r>
            <w:r w:rsidR="00CC610C">
              <w:rPr>
                <w:noProof/>
                <w:webHidden/>
              </w:rPr>
              <w:tab/>
            </w:r>
            <w:r w:rsidR="00CC610C">
              <w:rPr>
                <w:noProof/>
                <w:webHidden/>
              </w:rPr>
              <w:fldChar w:fldCharType="begin"/>
            </w:r>
            <w:r w:rsidR="00CC610C">
              <w:rPr>
                <w:noProof/>
                <w:webHidden/>
              </w:rPr>
              <w:instrText xml:space="preserve"> PAGEREF _Toc490831413 \h </w:instrText>
            </w:r>
            <w:r w:rsidR="00CC610C">
              <w:rPr>
                <w:noProof/>
                <w:webHidden/>
              </w:rPr>
            </w:r>
            <w:r w:rsidR="00CC610C">
              <w:rPr>
                <w:noProof/>
                <w:webHidden/>
              </w:rPr>
              <w:fldChar w:fldCharType="separate"/>
            </w:r>
            <w:r w:rsidR="00767DEA">
              <w:rPr>
                <w:noProof/>
                <w:webHidden/>
              </w:rPr>
              <w:t>3</w:t>
            </w:r>
            <w:r w:rsidR="00CC610C">
              <w:rPr>
                <w:noProof/>
                <w:webHidden/>
              </w:rPr>
              <w:fldChar w:fldCharType="end"/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14" w:history="1">
            <w:r w:rsidR="00CC610C" w:rsidRPr="00FD5463">
              <w:rPr>
                <w:rStyle w:val="Hyperlink"/>
                <w:noProof/>
              </w:rPr>
              <w:t>Design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15" w:history="1">
            <w:r w:rsidR="00CC610C" w:rsidRPr="00FD5463">
              <w:rPr>
                <w:rStyle w:val="Hyperlink"/>
                <w:noProof/>
              </w:rPr>
              <w:t>Circuitos Eletrônicos Utilizados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16" w:history="1">
            <w:r w:rsidR="00CC610C" w:rsidRPr="00FD5463">
              <w:rPr>
                <w:rStyle w:val="Hyperlink"/>
                <w:noProof/>
              </w:rPr>
              <w:t>Comunicação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17" w:history="1">
            <w:r w:rsidR="00CC610C" w:rsidRPr="00FD5463">
              <w:rPr>
                <w:rStyle w:val="Hyperlink"/>
                <w:noProof/>
              </w:rPr>
              <w:t>Sensores e atuadores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18" w:history="1">
            <w:r w:rsidR="00CC610C" w:rsidRPr="00FD5463">
              <w:rPr>
                <w:rStyle w:val="Hyperlink"/>
                <w:noProof/>
              </w:rPr>
              <w:t>Microprocessadores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19" w:history="1">
            <w:r w:rsidR="00CC610C" w:rsidRPr="00FD5463">
              <w:rPr>
                <w:rStyle w:val="Hyperlink"/>
                <w:noProof/>
              </w:rPr>
              <w:t>Inovação Tecnológica (se tiver)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20" w:history="1">
            <w:r w:rsidR="00CC610C" w:rsidRPr="00FD5463">
              <w:rPr>
                <w:rStyle w:val="Hyperlink"/>
                <w:noProof/>
              </w:rPr>
              <w:t>Melhorias a serem feitas (opcional)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21" w:history="1">
            <w:r w:rsidR="00CC610C" w:rsidRPr="00FD5463">
              <w:rPr>
                <w:rStyle w:val="Hyperlink"/>
                <w:noProof/>
              </w:rPr>
              <w:t>Materiais Necessários e custos</w:t>
            </w:r>
          </w:hyperlink>
        </w:p>
        <w:p w:rsidR="00CC610C" w:rsidRDefault="002F1AA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0831422" w:history="1">
            <w:r w:rsidR="00CC610C" w:rsidRPr="00FD5463">
              <w:rPr>
                <w:rStyle w:val="Hyperlink"/>
                <w:noProof/>
              </w:rPr>
              <w:t>Modelo do Robô 2 [por nome do modelo]</w:t>
            </w:r>
            <w:r w:rsidR="00CC610C">
              <w:rPr>
                <w:noProof/>
                <w:webHidden/>
              </w:rPr>
              <w:tab/>
            </w:r>
            <w:r w:rsidR="00CC610C">
              <w:rPr>
                <w:noProof/>
                <w:webHidden/>
              </w:rPr>
              <w:fldChar w:fldCharType="begin"/>
            </w:r>
            <w:r w:rsidR="00CC610C">
              <w:rPr>
                <w:noProof/>
                <w:webHidden/>
              </w:rPr>
              <w:instrText xml:space="preserve"> PAGEREF _Toc490831422 \h </w:instrText>
            </w:r>
            <w:r w:rsidR="00CC610C">
              <w:rPr>
                <w:noProof/>
                <w:webHidden/>
              </w:rPr>
            </w:r>
            <w:r w:rsidR="00CC610C">
              <w:rPr>
                <w:noProof/>
                <w:webHidden/>
              </w:rPr>
              <w:fldChar w:fldCharType="separate"/>
            </w:r>
            <w:r w:rsidR="00767DEA">
              <w:rPr>
                <w:noProof/>
                <w:webHidden/>
              </w:rPr>
              <w:t>3</w:t>
            </w:r>
            <w:r w:rsidR="00CC610C">
              <w:rPr>
                <w:noProof/>
                <w:webHidden/>
              </w:rPr>
              <w:fldChar w:fldCharType="end"/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23" w:history="1">
            <w:r w:rsidR="00CC610C" w:rsidRPr="00FD5463">
              <w:rPr>
                <w:rStyle w:val="Hyperlink"/>
                <w:noProof/>
              </w:rPr>
              <w:t>Design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24" w:history="1">
            <w:r w:rsidR="00CC610C" w:rsidRPr="00FD5463">
              <w:rPr>
                <w:rStyle w:val="Hyperlink"/>
                <w:noProof/>
              </w:rPr>
              <w:t>Circuitos Eletrônicos Utilizados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25" w:history="1">
            <w:r w:rsidR="00CC610C" w:rsidRPr="00FD5463">
              <w:rPr>
                <w:rStyle w:val="Hyperlink"/>
                <w:noProof/>
              </w:rPr>
              <w:t>Comunicação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26" w:history="1">
            <w:r w:rsidR="00CC610C" w:rsidRPr="00FD5463">
              <w:rPr>
                <w:rStyle w:val="Hyperlink"/>
                <w:noProof/>
              </w:rPr>
              <w:t>Sensores e atuadores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27" w:history="1">
            <w:r w:rsidR="00CC610C" w:rsidRPr="00FD5463">
              <w:rPr>
                <w:rStyle w:val="Hyperlink"/>
                <w:noProof/>
              </w:rPr>
              <w:t>Microprocessadores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28" w:history="1">
            <w:r w:rsidR="00CC610C" w:rsidRPr="00FD5463">
              <w:rPr>
                <w:rStyle w:val="Hyperlink"/>
                <w:noProof/>
              </w:rPr>
              <w:t>Inovação Tecnológica (se tiver)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29" w:history="1">
            <w:r w:rsidR="00CC610C" w:rsidRPr="00FD5463">
              <w:rPr>
                <w:rStyle w:val="Hyperlink"/>
                <w:noProof/>
              </w:rPr>
              <w:t>Melhorias a serem feitas (opcional)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30" w:history="1">
            <w:r w:rsidR="00CC610C" w:rsidRPr="00FD5463">
              <w:rPr>
                <w:rStyle w:val="Hyperlink"/>
                <w:noProof/>
              </w:rPr>
              <w:t>Materiais Necessários e custos</w:t>
            </w:r>
          </w:hyperlink>
        </w:p>
        <w:p w:rsidR="00CC610C" w:rsidRDefault="002F1AA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0831431" w:history="1">
            <w:r w:rsidR="00CC610C" w:rsidRPr="00FD5463">
              <w:rPr>
                <w:rStyle w:val="Hyperlink"/>
                <w:noProof/>
              </w:rPr>
              <w:t>Modelo do Robô 3 [por nome do modelo]</w:t>
            </w:r>
            <w:r w:rsidR="00CC610C">
              <w:rPr>
                <w:noProof/>
                <w:webHidden/>
              </w:rPr>
              <w:tab/>
            </w:r>
            <w:r w:rsidR="00CC610C">
              <w:rPr>
                <w:noProof/>
                <w:webHidden/>
              </w:rPr>
              <w:fldChar w:fldCharType="begin"/>
            </w:r>
            <w:r w:rsidR="00CC610C">
              <w:rPr>
                <w:noProof/>
                <w:webHidden/>
              </w:rPr>
              <w:instrText xml:space="preserve"> PAGEREF _Toc490831431 \h </w:instrText>
            </w:r>
            <w:r w:rsidR="00CC610C">
              <w:rPr>
                <w:noProof/>
                <w:webHidden/>
              </w:rPr>
            </w:r>
            <w:r w:rsidR="00CC610C">
              <w:rPr>
                <w:noProof/>
                <w:webHidden/>
              </w:rPr>
              <w:fldChar w:fldCharType="separate"/>
            </w:r>
            <w:r w:rsidR="00767DEA">
              <w:rPr>
                <w:noProof/>
                <w:webHidden/>
              </w:rPr>
              <w:t>4</w:t>
            </w:r>
            <w:r w:rsidR="00CC610C">
              <w:rPr>
                <w:noProof/>
                <w:webHidden/>
              </w:rPr>
              <w:fldChar w:fldCharType="end"/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32" w:history="1">
            <w:r w:rsidR="00CC610C" w:rsidRPr="00FD5463">
              <w:rPr>
                <w:rStyle w:val="Hyperlink"/>
                <w:noProof/>
              </w:rPr>
              <w:t>Design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33" w:history="1">
            <w:r w:rsidR="00CC610C" w:rsidRPr="00FD5463">
              <w:rPr>
                <w:rStyle w:val="Hyperlink"/>
                <w:noProof/>
              </w:rPr>
              <w:t>Circuitos Eletrônicos Utilizados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34" w:history="1">
            <w:r w:rsidR="00CC610C" w:rsidRPr="00FD5463">
              <w:rPr>
                <w:rStyle w:val="Hyperlink"/>
                <w:noProof/>
              </w:rPr>
              <w:t>Comunicação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35" w:history="1">
            <w:r w:rsidR="00CC610C" w:rsidRPr="00FD5463">
              <w:rPr>
                <w:rStyle w:val="Hyperlink"/>
                <w:noProof/>
              </w:rPr>
              <w:t>Sensores e atuadores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36" w:history="1">
            <w:r w:rsidR="00CC610C" w:rsidRPr="00FD5463">
              <w:rPr>
                <w:rStyle w:val="Hyperlink"/>
                <w:noProof/>
              </w:rPr>
              <w:t>Microprocessadores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37" w:history="1">
            <w:r w:rsidR="00CC610C" w:rsidRPr="00FD5463">
              <w:rPr>
                <w:rStyle w:val="Hyperlink"/>
                <w:noProof/>
              </w:rPr>
              <w:t>Inovação Tecnológica (se tiver)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38" w:history="1">
            <w:r w:rsidR="00CC610C" w:rsidRPr="00FD5463">
              <w:rPr>
                <w:rStyle w:val="Hyperlink"/>
                <w:noProof/>
              </w:rPr>
              <w:t>Melhorias a serem feitas (opcional)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39" w:history="1">
            <w:r w:rsidR="00CC610C" w:rsidRPr="00FD5463">
              <w:rPr>
                <w:rStyle w:val="Hyperlink"/>
                <w:noProof/>
              </w:rPr>
              <w:t>Materiais Necessários e custos</w:t>
            </w:r>
          </w:hyperlink>
        </w:p>
        <w:p w:rsidR="00CC610C" w:rsidRDefault="002F1AA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0831440" w:history="1">
            <w:r w:rsidR="00CC610C" w:rsidRPr="00FD5463">
              <w:rPr>
                <w:rStyle w:val="Hyperlink"/>
                <w:noProof/>
              </w:rPr>
              <w:t>Conclusões</w:t>
            </w:r>
            <w:r w:rsidR="00CC610C">
              <w:rPr>
                <w:noProof/>
                <w:webHidden/>
              </w:rPr>
              <w:tab/>
            </w:r>
            <w:r w:rsidR="00CC610C">
              <w:rPr>
                <w:noProof/>
                <w:webHidden/>
              </w:rPr>
              <w:fldChar w:fldCharType="begin"/>
            </w:r>
            <w:r w:rsidR="00CC610C">
              <w:rPr>
                <w:noProof/>
                <w:webHidden/>
              </w:rPr>
              <w:instrText xml:space="preserve"> PAGEREF _Toc490831440 \h </w:instrText>
            </w:r>
            <w:r w:rsidR="00CC610C">
              <w:rPr>
                <w:noProof/>
                <w:webHidden/>
              </w:rPr>
            </w:r>
            <w:r w:rsidR="00CC610C">
              <w:rPr>
                <w:noProof/>
                <w:webHidden/>
              </w:rPr>
              <w:fldChar w:fldCharType="separate"/>
            </w:r>
            <w:r w:rsidR="00767DEA">
              <w:rPr>
                <w:noProof/>
                <w:webHidden/>
              </w:rPr>
              <w:t>4</w:t>
            </w:r>
            <w:r w:rsidR="00CC610C">
              <w:rPr>
                <w:noProof/>
                <w:webHidden/>
              </w:rPr>
              <w:fldChar w:fldCharType="end"/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41" w:history="1">
            <w:r w:rsidR="00CC610C" w:rsidRPr="00FD5463">
              <w:rPr>
                <w:rStyle w:val="Hyperlink"/>
                <w:noProof/>
              </w:rPr>
              <w:t>Comparação entre os robôs – Prós e Contras</w:t>
            </w:r>
          </w:hyperlink>
        </w:p>
        <w:p w:rsidR="00CC610C" w:rsidRDefault="002F1AA8">
          <w:pPr>
            <w:pStyle w:val="TOC2"/>
            <w:rPr>
              <w:noProof/>
              <w:color w:val="auto"/>
              <w:lang w:eastAsia="pt-BR"/>
            </w:rPr>
          </w:pPr>
          <w:hyperlink w:anchor="_Toc490831442" w:history="1">
            <w:r w:rsidR="00CC610C" w:rsidRPr="00FD5463">
              <w:rPr>
                <w:rStyle w:val="Hyperlink"/>
                <w:noProof/>
              </w:rPr>
              <w:t>Atividades a serem desenvolvidas no projeto</w:t>
            </w:r>
          </w:hyperlink>
        </w:p>
        <w:p w:rsidR="00CC610C" w:rsidRDefault="002F1AA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anchor="_Toc490831443" w:history="1">
            <w:r w:rsidR="00CC610C" w:rsidRPr="00FD5463">
              <w:rPr>
                <w:rStyle w:val="Hyperlink"/>
                <w:noProof/>
              </w:rPr>
              <w:t>Referências Bibliográficas</w:t>
            </w:r>
            <w:r w:rsidR="00CC610C">
              <w:rPr>
                <w:noProof/>
                <w:webHidden/>
              </w:rPr>
              <w:tab/>
            </w:r>
            <w:r w:rsidR="00CC610C">
              <w:rPr>
                <w:noProof/>
                <w:webHidden/>
              </w:rPr>
              <w:fldChar w:fldCharType="begin"/>
            </w:r>
            <w:r w:rsidR="00CC610C">
              <w:rPr>
                <w:noProof/>
                <w:webHidden/>
              </w:rPr>
              <w:instrText xml:space="preserve"> PAGEREF _Toc490831443 \h </w:instrText>
            </w:r>
            <w:r w:rsidR="00CC610C">
              <w:rPr>
                <w:noProof/>
                <w:webHidden/>
              </w:rPr>
            </w:r>
            <w:r w:rsidR="00CC610C">
              <w:rPr>
                <w:noProof/>
                <w:webHidden/>
              </w:rPr>
              <w:fldChar w:fldCharType="separate"/>
            </w:r>
            <w:r w:rsidR="00767DEA">
              <w:rPr>
                <w:noProof/>
                <w:webHidden/>
              </w:rPr>
              <w:t>5</w:t>
            </w:r>
            <w:r w:rsidR="00CC610C">
              <w:rPr>
                <w:noProof/>
                <w:webHidden/>
              </w:rPr>
              <w:fldChar w:fldCharType="end"/>
            </w:r>
          </w:hyperlink>
        </w:p>
        <w:p w:rsidR="00737B8D" w:rsidRDefault="000A6241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737B8D" w:rsidRDefault="00737B8D">
      <w:pPr>
        <w:sectPr w:rsidR="00737B8D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37B8D" w:rsidRDefault="00C31A52">
      <w:pPr>
        <w:pStyle w:val="Heading1"/>
      </w:pPr>
      <w:bookmarkStart w:id="1" w:name="_Toc490831410"/>
      <w:r>
        <w:lastRenderedPageBreak/>
        <w:t>Introdução</w:t>
      </w:r>
      <w:bookmarkEnd w:id="1"/>
    </w:p>
    <w:p w:rsidR="00737B8D" w:rsidRDefault="00C31A52">
      <w:pPr>
        <w:pStyle w:val="Heading2"/>
      </w:pPr>
      <w:bookmarkStart w:id="2" w:name="_Toc490831411"/>
      <w:r>
        <w:t>Expectativas da Equipe</w:t>
      </w:r>
      <w:bookmarkEnd w:id="2"/>
    </w:p>
    <w:p w:rsidR="00737B8D" w:rsidRDefault="00C31A52" w:rsidP="00C31A52">
      <w:pPr>
        <w:pStyle w:val="Heading2"/>
      </w:pPr>
      <w:bookmarkStart w:id="3" w:name="_Toc490831412"/>
      <w:r>
        <w:t>Objetivos</w:t>
      </w:r>
      <w:bookmarkEnd w:id="3"/>
    </w:p>
    <w:p w:rsidR="00737B8D" w:rsidRDefault="00CC610C">
      <w:pPr>
        <w:pStyle w:val="Heading1"/>
      </w:pPr>
      <w:bookmarkStart w:id="4" w:name="_Toc490831413"/>
      <w:r>
        <w:t>Modelo</w:t>
      </w:r>
      <w:r w:rsidR="00C31A52">
        <w:t xml:space="preserve"> do Robô 1 [por nome do modelo]</w:t>
      </w:r>
      <w:bookmarkEnd w:id="4"/>
    </w:p>
    <w:p w:rsidR="00737B8D" w:rsidRDefault="00C31A52">
      <w:pPr>
        <w:pStyle w:val="Heading2"/>
      </w:pPr>
      <w:bookmarkStart w:id="5" w:name="_Toc490831414"/>
      <w:r>
        <w:t>Design</w:t>
      </w:r>
      <w:bookmarkEnd w:id="5"/>
    </w:p>
    <w:p w:rsidR="00C31A52" w:rsidRDefault="00C31A52" w:rsidP="00C31A52">
      <w:pPr>
        <w:pStyle w:val="Heading2"/>
      </w:pPr>
      <w:bookmarkStart w:id="6" w:name="_Toc490831415"/>
      <w:r>
        <w:t>Circuitos Eletrônicos Utilizados</w:t>
      </w:r>
      <w:bookmarkEnd w:id="6"/>
    </w:p>
    <w:p w:rsidR="00C31A52" w:rsidRPr="00C31A52" w:rsidRDefault="00C31A52" w:rsidP="00C31A52">
      <w:pPr>
        <w:pStyle w:val="Heading2"/>
      </w:pPr>
      <w:bookmarkStart w:id="7" w:name="_Toc490831416"/>
      <w:r>
        <w:t>Comunicação</w:t>
      </w:r>
      <w:bookmarkEnd w:id="7"/>
    </w:p>
    <w:p w:rsidR="00C31A52" w:rsidRPr="00C31A52" w:rsidRDefault="00C31A52" w:rsidP="00C31A52">
      <w:pPr>
        <w:pStyle w:val="Heading2"/>
      </w:pPr>
      <w:bookmarkStart w:id="8" w:name="_Toc490831417"/>
      <w:r>
        <w:t>Sensores e atuadores</w:t>
      </w:r>
      <w:bookmarkEnd w:id="8"/>
    </w:p>
    <w:p w:rsidR="00C31A52" w:rsidRDefault="00C31A52" w:rsidP="00C31A52">
      <w:pPr>
        <w:pStyle w:val="Heading2"/>
      </w:pPr>
      <w:bookmarkStart w:id="9" w:name="_Toc490831418"/>
      <w:r>
        <w:t>Microprocessadores</w:t>
      </w:r>
      <w:bookmarkEnd w:id="9"/>
    </w:p>
    <w:p w:rsidR="00C31A52" w:rsidRDefault="00C31A52" w:rsidP="00C31A52">
      <w:pPr>
        <w:pStyle w:val="Heading2"/>
      </w:pPr>
      <w:bookmarkStart w:id="10" w:name="_Toc490831419"/>
      <w:r>
        <w:t>Inovação Tecnológica (se tiver)</w:t>
      </w:r>
      <w:bookmarkEnd w:id="10"/>
    </w:p>
    <w:p w:rsidR="00C31A52" w:rsidRDefault="00C31A52" w:rsidP="00C31A52">
      <w:pPr>
        <w:pStyle w:val="Heading2"/>
      </w:pPr>
      <w:bookmarkStart w:id="11" w:name="_Toc490831420"/>
      <w:r>
        <w:t>Melhorias a serem feitas (opcional)</w:t>
      </w:r>
      <w:bookmarkEnd w:id="11"/>
    </w:p>
    <w:p w:rsidR="00CC610C" w:rsidRDefault="00CC610C" w:rsidP="00CC610C">
      <w:pPr>
        <w:pStyle w:val="Heading2"/>
      </w:pPr>
      <w:bookmarkStart w:id="12" w:name="_Toc490831421"/>
      <w:r>
        <w:t>Materiais Necessários e custos</w:t>
      </w:r>
      <w:bookmarkEnd w:id="12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68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C610C" w:rsidRDefault="00CC610C" w:rsidP="00C31A52">
      <w:pPr>
        <w:pStyle w:val="Heading1"/>
      </w:pPr>
    </w:p>
    <w:p w:rsidR="00C31A52" w:rsidRDefault="00CC610C" w:rsidP="00C31A52">
      <w:pPr>
        <w:pStyle w:val="Heading1"/>
      </w:pPr>
      <w:bookmarkStart w:id="13" w:name="_Toc490831422"/>
      <w:r>
        <w:t>Modelo</w:t>
      </w:r>
      <w:r w:rsidR="00C31A52">
        <w:t xml:space="preserve"> do Robô 2 [por nome do modelo]</w:t>
      </w:r>
      <w:bookmarkEnd w:id="13"/>
    </w:p>
    <w:p w:rsidR="00C31A52" w:rsidRDefault="00C31A52" w:rsidP="00C31A52">
      <w:pPr>
        <w:pStyle w:val="Heading2"/>
      </w:pPr>
      <w:bookmarkStart w:id="14" w:name="_Toc490831423"/>
      <w:r>
        <w:t>Design</w:t>
      </w:r>
      <w:bookmarkEnd w:id="14"/>
    </w:p>
    <w:p w:rsidR="00C31A52" w:rsidRDefault="00C31A52" w:rsidP="00C31A52">
      <w:pPr>
        <w:pStyle w:val="Heading2"/>
      </w:pPr>
      <w:bookmarkStart w:id="15" w:name="_Toc490831424"/>
      <w:r>
        <w:t>Circuitos Eletrônicos Utilizados</w:t>
      </w:r>
      <w:bookmarkEnd w:id="15"/>
    </w:p>
    <w:p w:rsidR="00C31A52" w:rsidRPr="00C31A52" w:rsidRDefault="00C31A52" w:rsidP="00C31A52">
      <w:pPr>
        <w:pStyle w:val="Heading2"/>
      </w:pPr>
      <w:bookmarkStart w:id="16" w:name="_Toc490831425"/>
      <w:r>
        <w:t>Comunicação</w:t>
      </w:r>
      <w:bookmarkEnd w:id="16"/>
    </w:p>
    <w:p w:rsidR="00C31A52" w:rsidRPr="00C31A52" w:rsidRDefault="00C31A52" w:rsidP="00C31A52">
      <w:pPr>
        <w:pStyle w:val="Heading2"/>
      </w:pPr>
      <w:bookmarkStart w:id="17" w:name="_Toc490831426"/>
      <w:r>
        <w:t>Sensores e atuadores</w:t>
      </w:r>
      <w:bookmarkEnd w:id="17"/>
    </w:p>
    <w:p w:rsidR="00C31A52" w:rsidRDefault="00C31A52" w:rsidP="00C31A52">
      <w:pPr>
        <w:pStyle w:val="Heading2"/>
      </w:pPr>
      <w:bookmarkStart w:id="18" w:name="_Toc490831427"/>
      <w:r>
        <w:t>Microprocessadores</w:t>
      </w:r>
      <w:bookmarkEnd w:id="18"/>
    </w:p>
    <w:p w:rsidR="00C31A52" w:rsidRDefault="00C31A52" w:rsidP="00C31A52">
      <w:pPr>
        <w:pStyle w:val="Heading2"/>
      </w:pPr>
      <w:bookmarkStart w:id="19" w:name="_Toc490831428"/>
      <w:r>
        <w:t>Inovação Tecnológica (se tiver)</w:t>
      </w:r>
      <w:bookmarkEnd w:id="19"/>
    </w:p>
    <w:p w:rsidR="00C31A52" w:rsidRDefault="00C31A52" w:rsidP="00C31A52">
      <w:pPr>
        <w:pStyle w:val="Heading2"/>
      </w:pPr>
      <w:bookmarkStart w:id="20" w:name="_Toc490831429"/>
      <w:r>
        <w:t>Melhorias a serem feitas (opcional)</w:t>
      </w:r>
      <w:bookmarkEnd w:id="20"/>
    </w:p>
    <w:p w:rsidR="00CC610C" w:rsidRDefault="00CC610C" w:rsidP="00CC610C">
      <w:pPr>
        <w:pStyle w:val="Heading2"/>
      </w:pPr>
      <w:bookmarkStart w:id="21" w:name="_Toc490831430"/>
      <w:r>
        <w:t>Materiais Necessários e custos</w:t>
      </w:r>
      <w:bookmarkEnd w:id="21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68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684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684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684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68417A"/>
        </w:tc>
        <w:tc>
          <w:tcPr>
            <w:tcW w:w="2409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6841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31A52" w:rsidRDefault="00C31A52" w:rsidP="00C31A52">
      <w:pPr>
        <w:pStyle w:val="Heading2"/>
      </w:pPr>
    </w:p>
    <w:p w:rsidR="00CC610C" w:rsidRDefault="00CC610C" w:rsidP="00C31A52">
      <w:pPr>
        <w:pStyle w:val="Heading1"/>
      </w:pPr>
    </w:p>
    <w:p w:rsidR="00C31A52" w:rsidRDefault="00CC610C" w:rsidP="00C31A52">
      <w:pPr>
        <w:pStyle w:val="Heading1"/>
      </w:pPr>
      <w:bookmarkStart w:id="22" w:name="_Toc490831431"/>
      <w:r>
        <w:t>Modelo</w:t>
      </w:r>
      <w:r w:rsidR="00C31A52">
        <w:t xml:space="preserve"> do Robô 3 [por nome do modelo]</w:t>
      </w:r>
      <w:bookmarkEnd w:id="22"/>
    </w:p>
    <w:p w:rsidR="00C31A52" w:rsidRDefault="00C31A52" w:rsidP="00C31A52">
      <w:pPr>
        <w:pStyle w:val="Heading2"/>
      </w:pPr>
      <w:bookmarkStart w:id="23" w:name="_Toc490831432"/>
      <w:r>
        <w:t>Design</w:t>
      </w:r>
      <w:bookmarkEnd w:id="23"/>
    </w:p>
    <w:p w:rsidR="00C31A52" w:rsidRDefault="00C31A52" w:rsidP="00C31A52">
      <w:pPr>
        <w:pStyle w:val="Heading2"/>
      </w:pPr>
      <w:bookmarkStart w:id="24" w:name="_Toc490831433"/>
      <w:r>
        <w:t>Circuitos Eletrônicos Utilizados</w:t>
      </w:r>
      <w:bookmarkEnd w:id="24"/>
    </w:p>
    <w:p w:rsidR="00C31A52" w:rsidRPr="00C31A52" w:rsidRDefault="00C31A52" w:rsidP="00C31A52">
      <w:pPr>
        <w:pStyle w:val="Heading2"/>
      </w:pPr>
      <w:bookmarkStart w:id="25" w:name="_Toc490831434"/>
      <w:r>
        <w:t>Comunicação</w:t>
      </w:r>
      <w:bookmarkEnd w:id="25"/>
    </w:p>
    <w:p w:rsidR="00C31A52" w:rsidRPr="00C31A52" w:rsidRDefault="00C31A52" w:rsidP="00C31A52">
      <w:pPr>
        <w:pStyle w:val="Heading2"/>
      </w:pPr>
      <w:bookmarkStart w:id="26" w:name="_Toc490831435"/>
      <w:r>
        <w:t>Sensores e atuadores</w:t>
      </w:r>
      <w:bookmarkEnd w:id="26"/>
    </w:p>
    <w:p w:rsidR="00C31A52" w:rsidRDefault="00C31A52" w:rsidP="00C31A52">
      <w:pPr>
        <w:pStyle w:val="Heading2"/>
      </w:pPr>
      <w:bookmarkStart w:id="27" w:name="_Toc490831436"/>
      <w:r>
        <w:t>Microprocessadores</w:t>
      </w:r>
      <w:bookmarkEnd w:id="27"/>
    </w:p>
    <w:p w:rsidR="00C31A52" w:rsidRDefault="00C31A52" w:rsidP="00C31A52">
      <w:pPr>
        <w:pStyle w:val="Heading2"/>
      </w:pPr>
      <w:bookmarkStart w:id="28" w:name="_Toc490831437"/>
      <w:r>
        <w:t>Inovação Tecnológica (se tiver)</w:t>
      </w:r>
      <w:bookmarkEnd w:id="28"/>
    </w:p>
    <w:p w:rsidR="00C31A52" w:rsidRDefault="00C31A52" w:rsidP="00C31A52">
      <w:pPr>
        <w:pStyle w:val="Heading2"/>
      </w:pPr>
      <w:bookmarkStart w:id="29" w:name="_Toc490831438"/>
      <w:r>
        <w:t>Melhorias a serem feitas (opcional)</w:t>
      </w:r>
      <w:bookmarkEnd w:id="29"/>
    </w:p>
    <w:p w:rsidR="00C31A52" w:rsidRDefault="00C31A52" w:rsidP="00C31A52">
      <w:pPr>
        <w:pStyle w:val="Heading2"/>
      </w:pPr>
      <w:bookmarkStart w:id="30" w:name="_Toc490831439"/>
      <w:r>
        <w:t>Materiais Necessários</w:t>
      </w:r>
      <w:r w:rsidR="00CC610C">
        <w:t xml:space="preserve"> e custos</w:t>
      </w:r>
      <w:bookmarkEnd w:id="30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w:rsidR="00CC610C" w:rsidTr="00CC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C610C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RDefault="00CC610C" w:rsidP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RDefault="00CC610C" w:rsidP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CC610C" w:rsidTr="00CC61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31A52"/>
        </w:tc>
        <w:tc>
          <w:tcPr>
            <w:tcW w:w="2409" w:type="dxa"/>
          </w:tcPr>
          <w:p w:rsidR="00CC610C" w:rsidRDefault="00CC610C" w:rsidP="00C3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C3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RDefault="00CC610C" w:rsidP="00C31A52"/>
        </w:tc>
        <w:tc>
          <w:tcPr>
            <w:tcW w:w="2409" w:type="dxa"/>
          </w:tcPr>
          <w:p w:rsidR="00CC610C" w:rsidRDefault="00CC610C" w:rsidP="00C31A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RDefault="00CC610C" w:rsidP="00C31A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37B8D" w:rsidRDefault="00C31A52">
      <w:pPr>
        <w:pStyle w:val="Heading1"/>
      </w:pPr>
      <w:bookmarkStart w:id="31" w:name="_Toc490831440"/>
      <w:r>
        <w:t>Conclusões</w:t>
      </w:r>
      <w:bookmarkEnd w:id="31"/>
    </w:p>
    <w:p w:rsidR="00C31A52" w:rsidRDefault="00C31A52" w:rsidP="00C31A52">
      <w:pPr>
        <w:pStyle w:val="Heading2"/>
      </w:pPr>
      <w:bookmarkStart w:id="32" w:name="_Toc490831441"/>
      <w:r>
        <w:t>Comparação entre os robôs – Prós e Contras</w:t>
      </w:r>
      <w:bookmarkEnd w:id="32"/>
    </w:p>
    <w:p w:rsidR="00C31A52" w:rsidRDefault="00CC610C" w:rsidP="00C31A52">
      <w:pPr>
        <w:pStyle w:val="Heading2"/>
      </w:pPr>
      <w:bookmarkStart w:id="33" w:name="_Toc490831442"/>
      <w:r>
        <w:t>Atividades a serem desenvolvidas no projeto</w:t>
      </w:r>
      <w:bookmarkEnd w:id="33"/>
    </w:p>
    <w:tbl>
      <w:tblPr>
        <w:tblStyle w:val="FinancialTable"/>
        <w:tblW w:w="5000" w:type="pct"/>
        <w:tblLook w:val="04E0" w:firstRow="1" w:lastRow="1" w:firstColumn="1" w:lastColumn="0" w:noHBand="0" w:noVBand="1"/>
        <w:tblDescription w:val="Cash flow table"/>
      </w:tblPr>
      <w:tblGrid>
        <w:gridCol w:w="1938"/>
        <w:gridCol w:w="830"/>
        <w:gridCol w:w="825"/>
        <w:gridCol w:w="825"/>
        <w:gridCol w:w="825"/>
        <w:gridCol w:w="825"/>
        <w:gridCol w:w="825"/>
        <w:gridCol w:w="825"/>
        <w:gridCol w:w="819"/>
        <w:gridCol w:w="813"/>
      </w:tblGrid>
      <w:tr w:rsidR="00CC610C" w:rsidTr="00CC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Default="00CC610C"/>
        </w:tc>
        <w:tc>
          <w:tcPr>
            <w:tcW w:w="444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Out/1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Out/2</w:t>
            </w:r>
          </w:p>
        </w:tc>
        <w:tc>
          <w:tcPr>
            <w:tcW w:w="441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Nov/1</w:t>
            </w:r>
          </w:p>
        </w:tc>
        <w:tc>
          <w:tcPr>
            <w:tcW w:w="438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Nov/2</w:t>
            </w:r>
          </w:p>
        </w:tc>
        <w:tc>
          <w:tcPr>
            <w:tcW w:w="435" w:type="pct"/>
          </w:tcPr>
          <w:p w:rsidR="00CC610C" w:rsidRDefault="00CC61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Dez/1</w:t>
            </w: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Compra de materiais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dos subsistemas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Programação dos Microcontroladores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das PCIs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i/>
                <w:iCs/>
                <w:color w:val="000000" w:themeColor="text1"/>
              </w:rPr>
            </w:pPr>
            <w:r w:rsidRPr="00CC610C">
              <w:rPr>
                <w:i/>
                <w:iCs/>
                <w:color w:val="000000" w:themeColor="text1"/>
              </w:rPr>
              <w:t>Confecção da estrutura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Revisão dos subsistemas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Conserto de erros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Apresentação de um protótipo funcional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C610C" w:rsidTr="00CC61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Pr="00CC610C" w:rsidRDefault="00CC610C" w:rsidP="00CC61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eNTREGA FINAL</w:t>
            </w:r>
          </w:p>
        </w:tc>
        <w:tc>
          <w:tcPr>
            <w:tcW w:w="444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CC610C" w:rsidRDefault="00CC610C" w:rsidP="00CC610C"/>
    <w:p w:rsidR="00CC610C" w:rsidRPr="00CC610C" w:rsidRDefault="00CC610C" w:rsidP="00CC610C"/>
    <w:p w:rsidR="00737B8D" w:rsidRDefault="00CC610C" w:rsidP="00CC610C">
      <w:pPr>
        <w:pStyle w:val="Heading1"/>
      </w:pPr>
      <w:bookmarkStart w:id="34" w:name="_Toc490831443"/>
      <w:r>
        <w:lastRenderedPageBreak/>
        <w:t>Referências Bibliográficas</w:t>
      </w:r>
      <w:bookmarkEnd w:id="34"/>
    </w:p>
    <w:sectPr w:rsidR="00737B8D" w:rsidSect="00CC610C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AA8" w:rsidRDefault="002F1AA8">
      <w:pPr>
        <w:spacing w:after="0" w:line="240" w:lineRule="auto"/>
      </w:pPr>
      <w:r>
        <w:separator/>
      </w:r>
    </w:p>
  </w:endnote>
  <w:endnote w:type="continuationSeparator" w:id="0">
    <w:p w:rsidR="002F1AA8" w:rsidRDefault="002F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8D" w:rsidRDefault="002F1AA8">
    <w:pPr>
      <w:pStyle w:val="Footer"/>
    </w:pPr>
    <w:sdt>
      <w:sdtPr>
        <w:alias w:val="Title"/>
        <w:tag w:val=""/>
        <w:id w:val="280004402"/>
        <w:placeholder>
          <w:docPart w:val="86B206305DA14693BADC4192143EFB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E357D">
          <w:t>Projetos 2/2017</w:t>
        </w:r>
      </w:sdtContent>
    </w:sdt>
    <w:r w:rsidR="000A6241">
      <w:t xml:space="preserve"> - </w:t>
    </w:r>
    <w:sdt>
      <w:sdtPr>
        <w:alias w:val="Date"/>
        <w:tag w:val=""/>
        <w:id w:val="-1976370188"/>
        <w:placeholder>
          <w:docPart w:val="37BF31525DA34EAC81D39D0AF10B15D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8-18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C31A52">
          <w:rPr>
            <w:lang w:val="en-US"/>
          </w:rPr>
          <w:t>August 2017</w:t>
        </w:r>
      </w:sdtContent>
    </w:sdt>
    <w:r w:rsidR="000A6241">
      <w:ptab w:relativeTo="margin" w:alignment="right" w:leader="none"/>
    </w:r>
    <w:r w:rsidR="000A6241">
      <w:fldChar w:fldCharType="begin"/>
    </w:r>
    <w:r w:rsidR="000A6241">
      <w:instrText xml:space="preserve"> PAGE   \* MERGEFORMAT </w:instrText>
    </w:r>
    <w:r w:rsidR="000A6241">
      <w:fldChar w:fldCharType="separate"/>
    </w:r>
    <w:r w:rsidR="00767DEA">
      <w:rPr>
        <w:noProof/>
      </w:rPr>
      <w:t>5</w:t>
    </w:r>
    <w:r w:rsidR="000A62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AA8" w:rsidRDefault="002F1AA8">
      <w:pPr>
        <w:spacing w:after="0" w:line="240" w:lineRule="auto"/>
      </w:pPr>
      <w:r>
        <w:separator/>
      </w:r>
    </w:p>
  </w:footnote>
  <w:footnote w:type="continuationSeparator" w:id="0">
    <w:p w:rsidR="002F1AA8" w:rsidRDefault="002F1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52"/>
    <w:rsid w:val="000A6241"/>
    <w:rsid w:val="002F1AA8"/>
    <w:rsid w:val="00737B8D"/>
    <w:rsid w:val="00767DEA"/>
    <w:rsid w:val="00C31A52"/>
    <w:rsid w:val="00CC610C"/>
    <w:rsid w:val="00D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20E9A-EE07-436A-B9B2-DCF7AD94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\AppData\Roaming\Microsoft\&#1064;&#1072;&#1073;&#1083;&#1086;&#1085;&#1099;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60AE2E83EB4D6EB24FD38384492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8AFA-076A-40A4-AC48-0F3338285673}"/>
      </w:docPartPr>
      <w:docPartBody>
        <w:p w:rsidR="00DF6CC7" w:rsidRDefault="007550DB">
          <w:pPr>
            <w:pStyle w:val="E260AE2E83EB4D6EB24FD3838449213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6B206305DA14693BADC4192143E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E50E-E3C2-4662-92C9-0993C87483F7}"/>
      </w:docPartPr>
      <w:docPartBody>
        <w:p w:rsidR="00DF6CC7" w:rsidRDefault="007550DB">
          <w:pPr>
            <w:pStyle w:val="86B206305DA14693BADC4192143EFB2D"/>
          </w:pPr>
          <w:r>
            <w:t>[Business Plan Title]</w:t>
          </w:r>
        </w:p>
      </w:docPartBody>
    </w:docPart>
    <w:docPart>
      <w:docPartPr>
        <w:name w:val="37BF31525DA34EAC81D39D0AF10B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98C81-F202-4755-9AD9-22B8D1A0125B}"/>
      </w:docPartPr>
      <w:docPartBody>
        <w:p w:rsidR="00DF6CC7" w:rsidRDefault="007550DB">
          <w:pPr>
            <w:pStyle w:val="37BF31525DA34EAC81D39D0AF10B15D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DB"/>
    <w:rsid w:val="00114675"/>
    <w:rsid w:val="007550DB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78615B774A43A2AAAC562E6FBF6BD3">
    <w:name w:val="9678615B774A43A2AAAC562E6FBF6BD3"/>
  </w:style>
  <w:style w:type="paragraph" w:customStyle="1" w:styleId="9698F8D57AEA4616A8DBCEB793A41BE3">
    <w:name w:val="9698F8D57AEA4616A8DBCEB793A41BE3"/>
  </w:style>
  <w:style w:type="paragraph" w:customStyle="1" w:styleId="14EF195249E343C486745CFC21047DC9">
    <w:name w:val="14EF195249E343C486745CFC21047DC9"/>
  </w:style>
  <w:style w:type="paragraph" w:customStyle="1" w:styleId="E260AE2E83EB4D6EB24FD3838449213A">
    <w:name w:val="E260AE2E83EB4D6EB24FD3838449213A"/>
  </w:style>
  <w:style w:type="paragraph" w:customStyle="1" w:styleId="96ACF84637A546F8A295B0DA91D397CB">
    <w:name w:val="96ACF84637A546F8A295B0DA91D397CB"/>
  </w:style>
  <w:style w:type="paragraph" w:customStyle="1" w:styleId="F84ECC350BAB496A90D6634AEF41BF0C">
    <w:name w:val="F84ECC350BAB496A90D6634AEF41BF0C"/>
  </w:style>
  <w:style w:type="paragraph" w:customStyle="1" w:styleId="E1B86470928946AEB5B144646C3E1496">
    <w:name w:val="E1B86470928946AEB5B144646C3E1496"/>
  </w:style>
  <w:style w:type="paragraph" w:customStyle="1" w:styleId="2F2EEDDD02794004819FED2E27787F11">
    <w:name w:val="2F2EEDDD02794004819FED2E27787F11"/>
  </w:style>
  <w:style w:type="paragraph" w:customStyle="1" w:styleId="86B206305DA14693BADC4192143EFB2D">
    <w:name w:val="86B206305DA14693BADC4192143EFB2D"/>
  </w:style>
  <w:style w:type="paragraph" w:customStyle="1" w:styleId="37BF31525DA34EAC81D39D0AF10B15D6">
    <w:name w:val="37BF31525DA34EAC81D39D0AF10B1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2017-08-18T00:00:00</PublishDate>
  <Abstract/>
  <CompanyAddress>Equipe de Competição Titans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EEA3A-8B3E-4337-83B4-D2128F34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35</TotalTime>
  <Pages>1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Projetos 2/2017</vt:lpstr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Projetos 2/2017</dc:title>
  <dc:subject>Categoria - XXX</dc:subject>
  <dc:creator>Arthur Gonzaga</dc:creator>
  <cp:keywords/>
  <dc:description/>
  <cp:lastModifiedBy>Arthur Gonzaga</cp:lastModifiedBy>
  <cp:revision>3</cp:revision>
  <cp:lastPrinted>2017-08-18T17:57:00Z</cp:lastPrinted>
  <dcterms:created xsi:type="dcterms:W3CDTF">2017-08-18T17:22:00Z</dcterms:created>
  <dcterms:modified xsi:type="dcterms:W3CDTF">2017-08-18T17:57:00Z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