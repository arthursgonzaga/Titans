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737B8D" w:rsidRDefault="00EE59D3">
          <w:pPr>
            <w:pStyle w:val="Logo"/>
          </w:pPr>
          <w:sdt>
            <w:sdtPr>
              <w:alias w:val="Click icon at right to replace logo"/>
              <w:tag w:val="Click icon at right to replace logo"/>
              <w:id w:val="-2090688503"/>
              <w:picture/>
            </w:sdtPr>
            <w:sdtEndPr/>
            <w:sdtContent>
              <w:r w:rsidR="000A6241">
                <w:rPr>
                  <w:noProof/>
                  <w:lang w:eastAsia="pt-BR"/>
                </w:rPr>
                <w:drawing>
                  <wp:inline distT="0" distB="0" distL="0" distR="0">
                    <wp:extent cx="2219325" cy="2007637"/>
                    <wp:effectExtent l="0" t="0" r="0" b="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25142" cy="20128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0A6241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643"/>
                                  <w:gridCol w:w="445"/>
                                  <w:gridCol w:w="2651"/>
                                  <w:gridCol w:w="445"/>
                                  <w:gridCol w:w="2648"/>
                                </w:tblGrid>
                                <w:tr w:rsidR="00737B8D">
                                  <w:sdt>
                                    <w:sdtPr>
                                      <w:alias w:val="Address"/>
                                      <w:tag w:val=""/>
                                      <w:id w:val="-640814801"/>
                                      <w:placeholder>
                                        <w:docPart w:val="E260AE2E83EB4D6EB24FD3838449213A"/>
                                      </w:placeholder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737B8D" w:rsidRDefault="00C31A52" w:rsidP="00C31A52">
                                          <w:pPr>
                                            <w:pStyle w:val="ContactInfo"/>
                                          </w:pPr>
                                          <w:proofErr w:type="spellStart"/>
                                          <w:r>
                                            <w:t>Equipe</w:t>
                                          </w:r>
                                          <w:proofErr w:type="spellEnd"/>
                                          <w:r>
                                            <w:t xml:space="preserve"> de </w:t>
                                          </w:r>
                                          <w:proofErr w:type="spellStart"/>
                                          <w:r>
                                            <w:t>Competição</w:t>
                                          </w:r>
                                          <w:proofErr w:type="spellEnd"/>
                                          <w:r>
                                            <w:t xml:space="preserve"> Titans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737B8D" w:rsidRDefault="00737B8D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737B8D" w:rsidRDefault="00C31A52">
                                      <w:pPr>
                                        <w:pStyle w:val="ContactInfo"/>
                                        <w:jc w:val="center"/>
                                      </w:pPr>
                                      <w:proofErr w:type="spellStart"/>
                                      <w:r>
                                        <w:t>Universidade</w:t>
                                      </w:r>
                                      <w:proofErr w:type="spellEnd"/>
                                      <w:r>
                                        <w:t xml:space="preserve"> de Brasília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737B8D" w:rsidRDefault="00737B8D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p w:rsidR="00737B8D" w:rsidRDefault="00C31A52">
                                      <w:pPr>
                                        <w:pStyle w:val="ContactInfo"/>
                                        <w:jc w:val="right"/>
                                      </w:pPr>
                                      <w:r>
                                        <w:t>Campus Gama</w:t>
                                      </w:r>
                                    </w:p>
                                  </w:tc>
                                </w:tr>
                              </w:tbl>
                              <w:p w:rsidR="00737B8D" w:rsidRDefault="00737B8D">
                                <w:pPr>
                                  <w:pStyle w:val="TableSpac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643"/>
                            <w:gridCol w:w="445"/>
                            <w:gridCol w:w="2651"/>
                            <w:gridCol w:w="445"/>
                            <w:gridCol w:w="2648"/>
                          </w:tblGrid>
                          <w:tr w:rsidR="00737B8D">
                            <w:sdt>
                              <w:sdtPr>
                                <w:alias w:val="Address"/>
                                <w:tag w:val=""/>
                                <w:id w:val="-640814801"/>
                                <w:placeholder>
                                  <w:docPart w:val="E260AE2E83EB4D6EB24FD3838449213A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737B8D" w:rsidRDefault="00C31A52" w:rsidP="00C31A52">
                                    <w:pPr>
                                      <w:pStyle w:val="ContactInfo"/>
                                    </w:pPr>
                                    <w:proofErr w:type="spellStart"/>
                                    <w:r>
                                      <w:t>Equipe</w:t>
                                    </w:r>
                                    <w:proofErr w:type="spellEnd"/>
                                    <w:r>
                                      <w:t xml:space="preserve"> de </w:t>
                                    </w:r>
                                    <w:proofErr w:type="spellStart"/>
                                    <w:r>
                                      <w:t>Competição</w:t>
                                    </w:r>
                                    <w:proofErr w:type="spellEnd"/>
                                    <w:r>
                                      <w:t xml:space="preserve"> Titans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737B8D" w:rsidRDefault="00737B8D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737B8D" w:rsidRDefault="00C31A52">
                                <w:pPr>
                                  <w:pStyle w:val="ContactInfo"/>
                                  <w:jc w:val="center"/>
                                </w:pPr>
                                <w:proofErr w:type="spellStart"/>
                                <w:r>
                                  <w:t>Universidade</w:t>
                                </w:r>
                                <w:proofErr w:type="spellEnd"/>
                                <w:r>
                                  <w:t xml:space="preserve"> de Brasília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737B8D" w:rsidRDefault="00737B8D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p w:rsidR="00737B8D" w:rsidRDefault="00C31A52">
                                <w:pPr>
                                  <w:pStyle w:val="ContactInfo"/>
                                  <w:jc w:val="right"/>
                                </w:pPr>
                                <w:r>
                                  <w:t>Campus Gama</w:t>
                                </w:r>
                              </w:p>
                            </w:tc>
                          </w:tr>
                        </w:tbl>
                        <w:p w:rsidR="00737B8D" w:rsidRDefault="00737B8D">
                          <w:pPr>
                            <w:pStyle w:val="TableSpace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A6241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5486400" cy="1463040"/>
                    <wp:effectExtent l="0" t="0" r="15240" b="1905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7B8D" w:rsidRDefault="00EE59D3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C31A52">
                                      <w:t>Projeto</w:t>
                                    </w:r>
                                    <w:r w:rsidR="00DE357D">
                                      <w:t>s</w:t>
                                    </w:r>
                                    <w:r w:rsidR="00C31A52">
                                      <w:t xml:space="preserve"> 2/2017</w:t>
                                    </w:r>
                                  </w:sdtContent>
                                </w:sdt>
                              </w:p>
                              <w:p w:rsidR="00737B8D" w:rsidRDefault="00EE59D3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ED4AB8">
                                      <w:t>Categoria Seguidor de Trilha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alt="Text box displaying document title and subtitle" style="position:absolute;margin-left:0;margin-top:0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" filled="f" stroked="f" strokeweight=".5pt">
                    <v:textbox style="mso-fit-shape-to-text:t" inset="0,0,0,0">
                      <w:txbxContent>
                        <w:p w:rsidR="00737B8D" w:rsidRDefault="00EE59D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C31A52">
                                <w:t>Projeto</w:t>
                              </w:r>
                              <w:r w:rsidR="00DE357D">
                                <w:t>s</w:t>
                              </w:r>
                              <w:r w:rsidR="00C31A52">
                                <w:t xml:space="preserve"> 2/2017</w:t>
                              </w:r>
                            </w:sdtContent>
                          </w:sdt>
                        </w:p>
                        <w:p w:rsidR="00737B8D" w:rsidRDefault="00EE59D3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ED4AB8">
                                <w:t>Categoria Seguidor de Trilha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37B8D" w:rsidRDefault="00737B8D"/>
        <w:p w:rsidR="00737B8D" w:rsidRDefault="000A6241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37B8D" w:rsidRDefault="00C31A52">
          <w:pPr>
            <w:pStyle w:val="TOCHeading"/>
          </w:pPr>
          <w:r>
            <w:t>Sumário</w:t>
          </w:r>
        </w:p>
        <w:p w:rsidR="00FE72B5" w:rsidRDefault="000A6241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pt-BR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91348563" w:history="1">
            <w:r w:rsidR="00FE72B5" w:rsidRPr="00B35802">
              <w:rPr>
                <w:rStyle w:val="Hyperlink"/>
                <w:noProof/>
              </w:rPr>
              <w:t>Introdução</w:t>
            </w:r>
            <w:r w:rsidR="00FE72B5">
              <w:rPr>
                <w:noProof/>
                <w:webHidden/>
              </w:rPr>
              <w:tab/>
            </w:r>
            <w:r w:rsidR="00FE72B5">
              <w:rPr>
                <w:noProof/>
                <w:webHidden/>
              </w:rPr>
              <w:fldChar w:fldCharType="begin"/>
            </w:r>
            <w:r w:rsidR="00FE72B5">
              <w:rPr>
                <w:noProof/>
                <w:webHidden/>
              </w:rPr>
              <w:instrText xml:space="preserve"> PAGEREF _Toc491348563 \h </w:instrText>
            </w:r>
            <w:r w:rsidR="00FE72B5">
              <w:rPr>
                <w:noProof/>
                <w:webHidden/>
              </w:rPr>
            </w:r>
            <w:r w:rsidR="00FE72B5">
              <w:rPr>
                <w:noProof/>
                <w:webHidden/>
              </w:rPr>
              <w:fldChar w:fldCharType="separate"/>
            </w:r>
            <w:r w:rsidR="00FE72B5">
              <w:rPr>
                <w:noProof/>
                <w:webHidden/>
              </w:rPr>
              <w:t>3</w:t>
            </w:r>
            <w:r w:rsidR="00FE72B5">
              <w:rPr>
                <w:noProof/>
                <w:webHidden/>
              </w:rPr>
              <w:fldChar w:fldCharType="end"/>
            </w:r>
          </w:hyperlink>
        </w:p>
        <w:p w:rsidR="00FE72B5" w:rsidRDefault="00FE72B5">
          <w:pPr>
            <w:pStyle w:val="TOC2"/>
            <w:rPr>
              <w:noProof/>
              <w:color w:val="auto"/>
              <w:lang w:eastAsia="pt-BR"/>
            </w:rPr>
          </w:pPr>
          <w:hyperlink w:anchor="_Toc491348564" w:history="1">
            <w:r w:rsidRPr="00B35802">
              <w:rPr>
                <w:rStyle w:val="Hyperlink"/>
                <w:noProof/>
              </w:rPr>
              <w:t>Objetivos</w:t>
            </w:r>
          </w:hyperlink>
        </w:p>
        <w:p w:rsidR="00FE72B5" w:rsidRDefault="00FE72B5">
          <w:pPr>
            <w:pStyle w:val="TOC2"/>
            <w:rPr>
              <w:noProof/>
              <w:color w:val="auto"/>
              <w:lang w:eastAsia="pt-BR"/>
            </w:rPr>
          </w:pPr>
          <w:hyperlink w:anchor="_Toc491348565" w:history="1">
            <w:r w:rsidRPr="00B35802">
              <w:rPr>
                <w:rStyle w:val="Hyperlink"/>
                <w:noProof/>
              </w:rPr>
              <w:t>Expectativas da Equipe</w:t>
            </w:r>
          </w:hyperlink>
        </w:p>
        <w:p w:rsidR="00FE72B5" w:rsidRDefault="00FE72B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pt-BR"/>
            </w:rPr>
          </w:pPr>
          <w:hyperlink w:anchor="_Toc491348566" w:history="1">
            <w:r w:rsidRPr="00B35802">
              <w:rPr>
                <w:rStyle w:val="Hyperlink"/>
                <w:noProof/>
              </w:rPr>
              <w:t>Modelo do Redondo Compacto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2B5" w:rsidRDefault="00FE72B5">
          <w:pPr>
            <w:pStyle w:val="TOC2"/>
            <w:rPr>
              <w:noProof/>
              <w:color w:val="auto"/>
              <w:lang w:eastAsia="pt-BR"/>
            </w:rPr>
          </w:pPr>
          <w:hyperlink w:anchor="_Toc491348567" w:history="1">
            <w:r w:rsidRPr="00B35802">
              <w:rPr>
                <w:rStyle w:val="Hyperlink"/>
                <w:noProof/>
              </w:rPr>
              <w:t>Design</w:t>
            </w:r>
          </w:hyperlink>
        </w:p>
        <w:p w:rsidR="00FE72B5" w:rsidRDefault="00FE72B5">
          <w:pPr>
            <w:pStyle w:val="TOC2"/>
            <w:rPr>
              <w:noProof/>
              <w:color w:val="auto"/>
              <w:lang w:eastAsia="pt-BR"/>
            </w:rPr>
          </w:pPr>
          <w:hyperlink w:anchor="_Toc491348568" w:history="1">
            <w:r w:rsidRPr="00B35802">
              <w:rPr>
                <w:rStyle w:val="Hyperlink"/>
                <w:noProof/>
              </w:rPr>
              <w:t>Circuitos Eletrônicos Utilizados</w:t>
            </w:r>
          </w:hyperlink>
        </w:p>
        <w:p w:rsidR="00FE72B5" w:rsidRDefault="00FE72B5">
          <w:pPr>
            <w:pStyle w:val="TOC2"/>
            <w:rPr>
              <w:noProof/>
              <w:color w:val="auto"/>
              <w:lang w:eastAsia="pt-BR"/>
            </w:rPr>
          </w:pPr>
          <w:hyperlink w:anchor="_Toc491348569" w:history="1">
            <w:r w:rsidRPr="00B35802">
              <w:rPr>
                <w:rStyle w:val="Hyperlink"/>
                <w:noProof/>
              </w:rPr>
              <w:t>Baterias</w:t>
            </w:r>
          </w:hyperlink>
        </w:p>
        <w:p w:rsidR="00FE72B5" w:rsidRDefault="00FE72B5">
          <w:pPr>
            <w:pStyle w:val="TOC2"/>
            <w:rPr>
              <w:noProof/>
              <w:color w:val="auto"/>
              <w:lang w:eastAsia="pt-BR"/>
            </w:rPr>
          </w:pPr>
          <w:hyperlink w:anchor="_Toc491348570" w:history="1">
            <w:r w:rsidRPr="00B35802">
              <w:rPr>
                <w:rStyle w:val="Hyperlink"/>
                <w:noProof/>
              </w:rPr>
              <w:t>Sensores e atuadores</w:t>
            </w:r>
          </w:hyperlink>
        </w:p>
        <w:bookmarkStart w:id="0" w:name="_GoBack"/>
        <w:p w:rsidR="00FE72B5" w:rsidRDefault="00FE72B5">
          <w:pPr>
            <w:pStyle w:val="TOC2"/>
            <w:rPr>
              <w:noProof/>
              <w:color w:val="auto"/>
              <w:lang w:eastAsia="pt-BR"/>
            </w:rPr>
          </w:pPr>
          <w:r w:rsidRPr="00B35802">
            <w:rPr>
              <w:rStyle w:val="Hyperlink"/>
              <w:noProof/>
            </w:rPr>
            <w:fldChar w:fldCharType="begin"/>
          </w:r>
          <w:r w:rsidRPr="00B35802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"_Toc491348571"</w:instrText>
          </w:r>
          <w:r w:rsidRPr="00B35802">
            <w:rPr>
              <w:rStyle w:val="Hyperlink"/>
              <w:noProof/>
            </w:rPr>
            <w:instrText xml:space="preserve"> </w:instrText>
          </w:r>
          <w:r w:rsidRPr="00B35802">
            <w:rPr>
              <w:rStyle w:val="Hyperlink"/>
              <w:noProof/>
            </w:rPr>
          </w:r>
          <w:r w:rsidRPr="00B35802">
            <w:rPr>
              <w:rStyle w:val="Hyperlink"/>
              <w:noProof/>
            </w:rPr>
            <w:fldChar w:fldCharType="separate"/>
          </w:r>
          <w:r w:rsidRPr="00B35802">
            <w:rPr>
              <w:rStyle w:val="Hyperlink"/>
              <w:noProof/>
            </w:rPr>
            <w:t>Microcontrolador</w:t>
          </w:r>
          <w:r w:rsidRPr="00B35802">
            <w:rPr>
              <w:rStyle w:val="Hyperlink"/>
              <w:noProof/>
            </w:rPr>
            <w:fldChar w:fldCharType="end"/>
          </w:r>
        </w:p>
        <w:bookmarkEnd w:id="0"/>
        <w:p w:rsidR="00FE72B5" w:rsidRDefault="00FE72B5">
          <w:pPr>
            <w:pStyle w:val="TOC2"/>
            <w:rPr>
              <w:noProof/>
              <w:color w:val="auto"/>
              <w:lang w:eastAsia="pt-BR"/>
            </w:rPr>
          </w:pPr>
          <w:r w:rsidRPr="00B35802">
            <w:rPr>
              <w:rStyle w:val="Hyperlink"/>
              <w:noProof/>
            </w:rPr>
            <w:fldChar w:fldCharType="begin"/>
          </w:r>
          <w:r w:rsidRPr="00B35802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"_Toc491348572"</w:instrText>
          </w:r>
          <w:r w:rsidRPr="00B35802">
            <w:rPr>
              <w:rStyle w:val="Hyperlink"/>
              <w:noProof/>
            </w:rPr>
            <w:instrText xml:space="preserve"> </w:instrText>
          </w:r>
          <w:r w:rsidRPr="00B35802">
            <w:rPr>
              <w:rStyle w:val="Hyperlink"/>
              <w:noProof/>
            </w:rPr>
          </w:r>
          <w:r w:rsidRPr="00B35802">
            <w:rPr>
              <w:rStyle w:val="Hyperlink"/>
              <w:noProof/>
            </w:rPr>
            <w:fldChar w:fldCharType="separate"/>
          </w:r>
          <w:r w:rsidRPr="00B35802">
            <w:rPr>
              <w:rStyle w:val="Hyperlink"/>
              <w:noProof/>
            </w:rPr>
            <w:t>Melhorias a serem feitas (opcional)</w:t>
          </w:r>
          <w:r w:rsidRPr="00B35802">
            <w:rPr>
              <w:rStyle w:val="Hyperlink"/>
              <w:noProof/>
            </w:rPr>
            <w:fldChar w:fldCharType="end"/>
          </w:r>
        </w:p>
        <w:p w:rsidR="00FE72B5" w:rsidRDefault="00FE72B5">
          <w:pPr>
            <w:pStyle w:val="TOC2"/>
            <w:rPr>
              <w:noProof/>
              <w:color w:val="auto"/>
              <w:lang w:eastAsia="pt-BR"/>
            </w:rPr>
          </w:pPr>
          <w:hyperlink w:anchor="_Toc491348573" w:history="1">
            <w:r w:rsidRPr="00B35802">
              <w:rPr>
                <w:rStyle w:val="Hyperlink"/>
                <w:noProof/>
              </w:rPr>
              <w:t>Materiais Necessários e custos</w:t>
            </w:r>
          </w:hyperlink>
        </w:p>
        <w:p w:rsidR="00FE72B5" w:rsidRDefault="00FE72B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pt-BR"/>
            </w:rPr>
          </w:pPr>
          <w:hyperlink w:anchor="_Toc491348574" w:history="1">
            <w:r w:rsidRPr="00B35802">
              <w:rPr>
                <w:rStyle w:val="Hyperlink"/>
                <w:noProof/>
              </w:rPr>
              <w:t>Modelo do Robô 2 [por nome do modelo]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2B5" w:rsidRDefault="00FE72B5">
          <w:pPr>
            <w:pStyle w:val="TOC2"/>
            <w:rPr>
              <w:noProof/>
              <w:color w:val="auto"/>
              <w:lang w:eastAsia="pt-BR"/>
            </w:rPr>
          </w:pPr>
          <w:hyperlink w:anchor="_Toc491348575" w:history="1">
            <w:r w:rsidRPr="00B35802">
              <w:rPr>
                <w:rStyle w:val="Hyperlink"/>
                <w:noProof/>
              </w:rPr>
              <w:t>Design</w:t>
            </w:r>
          </w:hyperlink>
        </w:p>
        <w:p w:rsidR="00FE72B5" w:rsidRDefault="00FE72B5">
          <w:pPr>
            <w:pStyle w:val="TOC2"/>
            <w:rPr>
              <w:noProof/>
              <w:color w:val="auto"/>
              <w:lang w:eastAsia="pt-BR"/>
            </w:rPr>
          </w:pPr>
          <w:hyperlink w:anchor="_Toc491348576" w:history="1">
            <w:r w:rsidRPr="00B35802">
              <w:rPr>
                <w:rStyle w:val="Hyperlink"/>
                <w:noProof/>
              </w:rPr>
              <w:t>Circuitos Eletrônicos Utilizados</w:t>
            </w:r>
          </w:hyperlink>
        </w:p>
        <w:p w:rsidR="00FE72B5" w:rsidRDefault="00FE72B5">
          <w:pPr>
            <w:pStyle w:val="TOC2"/>
            <w:rPr>
              <w:noProof/>
              <w:color w:val="auto"/>
              <w:lang w:eastAsia="pt-BR"/>
            </w:rPr>
          </w:pPr>
          <w:hyperlink w:anchor="_Toc491348577" w:history="1">
            <w:r w:rsidRPr="00B35802">
              <w:rPr>
                <w:rStyle w:val="Hyperlink"/>
                <w:noProof/>
              </w:rPr>
              <w:t>Comunicação</w:t>
            </w:r>
          </w:hyperlink>
        </w:p>
        <w:p w:rsidR="00FE72B5" w:rsidRDefault="00FE72B5">
          <w:pPr>
            <w:pStyle w:val="TOC2"/>
            <w:rPr>
              <w:noProof/>
              <w:color w:val="auto"/>
              <w:lang w:eastAsia="pt-BR"/>
            </w:rPr>
          </w:pPr>
          <w:hyperlink w:anchor="_Toc491348578" w:history="1">
            <w:r w:rsidRPr="00B35802">
              <w:rPr>
                <w:rStyle w:val="Hyperlink"/>
                <w:noProof/>
              </w:rPr>
              <w:t>Sensores e atuadores</w:t>
            </w:r>
          </w:hyperlink>
        </w:p>
        <w:p w:rsidR="00FE72B5" w:rsidRDefault="00FE72B5">
          <w:pPr>
            <w:pStyle w:val="TOC2"/>
            <w:rPr>
              <w:noProof/>
              <w:color w:val="auto"/>
              <w:lang w:eastAsia="pt-BR"/>
            </w:rPr>
          </w:pPr>
          <w:hyperlink w:anchor="_Toc491348579" w:history="1">
            <w:r w:rsidRPr="00B35802">
              <w:rPr>
                <w:rStyle w:val="Hyperlink"/>
                <w:noProof/>
              </w:rPr>
              <w:t>Microprocessadores</w:t>
            </w:r>
          </w:hyperlink>
        </w:p>
        <w:p w:rsidR="00FE72B5" w:rsidRDefault="00FE72B5">
          <w:pPr>
            <w:pStyle w:val="TOC2"/>
            <w:rPr>
              <w:noProof/>
              <w:color w:val="auto"/>
              <w:lang w:eastAsia="pt-BR"/>
            </w:rPr>
          </w:pPr>
          <w:hyperlink w:anchor="_Toc491348580" w:history="1">
            <w:r w:rsidRPr="00B35802">
              <w:rPr>
                <w:rStyle w:val="Hyperlink"/>
                <w:noProof/>
              </w:rPr>
              <w:t>Inovação Tecnológica (se tiver)</w:t>
            </w:r>
          </w:hyperlink>
        </w:p>
        <w:p w:rsidR="00FE72B5" w:rsidRDefault="00FE72B5">
          <w:pPr>
            <w:pStyle w:val="TOC2"/>
            <w:rPr>
              <w:noProof/>
              <w:color w:val="auto"/>
              <w:lang w:eastAsia="pt-BR"/>
            </w:rPr>
          </w:pPr>
          <w:hyperlink w:anchor="_Toc491348581" w:history="1">
            <w:r w:rsidRPr="00B35802">
              <w:rPr>
                <w:rStyle w:val="Hyperlink"/>
                <w:noProof/>
              </w:rPr>
              <w:t>Melhorias a serem feitas (opcional)</w:t>
            </w:r>
          </w:hyperlink>
        </w:p>
        <w:p w:rsidR="00FE72B5" w:rsidRDefault="00FE72B5">
          <w:pPr>
            <w:pStyle w:val="TOC2"/>
            <w:rPr>
              <w:noProof/>
              <w:color w:val="auto"/>
              <w:lang w:eastAsia="pt-BR"/>
            </w:rPr>
          </w:pPr>
          <w:hyperlink w:anchor="_Toc491348582" w:history="1">
            <w:r w:rsidRPr="00B35802">
              <w:rPr>
                <w:rStyle w:val="Hyperlink"/>
                <w:noProof/>
              </w:rPr>
              <w:t>Materiais Necessários e custos</w:t>
            </w:r>
          </w:hyperlink>
        </w:p>
        <w:p w:rsidR="00FE72B5" w:rsidRDefault="00FE72B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pt-BR"/>
            </w:rPr>
          </w:pPr>
          <w:hyperlink w:anchor="_Toc491348583" w:history="1">
            <w:r w:rsidRPr="00B35802">
              <w:rPr>
                <w:rStyle w:val="Hyperlink"/>
                <w:noProof/>
              </w:rPr>
              <w:t>Modelo do Robô 3 [por nome do modelo]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2B5" w:rsidRDefault="00FE72B5">
          <w:pPr>
            <w:pStyle w:val="TOC2"/>
            <w:rPr>
              <w:noProof/>
              <w:color w:val="auto"/>
              <w:lang w:eastAsia="pt-BR"/>
            </w:rPr>
          </w:pPr>
          <w:hyperlink w:anchor="_Toc491348584" w:history="1">
            <w:r w:rsidRPr="00B35802">
              <w:rPr>
                <w:rStyle w:val="Hyperlink"/>
                <w:noProof/>
              </w:rPr>
              <w:t>Design</w:t>
            </w:r>
          </w:hyperlink>
        </w:p>
        <w:p w:rsidR="00FE72B5" w:rsidRDefault="00FE72B5">
          <w:pPr>
            <w:pStyle w:val="TOC2"/>
            <w:rPr>
              <w:noProof/>
              <w:color w:val="auto"/>
              <w:lang w:eastAsia="pt-BR"/>
            </w:rPr>
          </w:pPr>
          <w:hyperlink w:anchor="_Toc491348585" w:history="1">
            <w:r w:rsidRPr="00B35802">
              <w:rPr>
                <w:rStyle w:val="Hyperlink"/>
                <w:noProof/>
              </w:rPr>
              <w:t>Circuitos Eletrônicos Utilizados</w:t>
            </w:r>
          </w:hyperlink>
        </w:p>
        <w:p w:rsidR="00FE72B5" w:rsidRDefault="00FE72B5">
          <w:pPr>
            <w:pStyle w:val="TOC2"/>
            <w:rPr>
              <w:noProof/>
              <w:color w:val="auto"/>
              <w:lang w:eastAsia="pt-BR"/>
            </w:rPr>
          </w:pPr>
          <w:hyperlink w:anchor="_Toc491348586" w:history="1">
            <w:r w:rsidRPr="00B35802">
              <w:rPr>
                <w:rStyle w:val="Hyperlink"/>
                <w:noProof/>
              </w:rPr>
              <w:t>Comunicação</w:t>
            </w:r>
          </w:hyperlink>
        </w:p>
        <w:p w:rsidR="00FE72B5" w:rsidRDefault="00FE72B5">
          <w:pPr>
            <w:pStyle w:val="TOC2"/>
            <w:rPr>
              <w:noProof/>
              <w:color w:val="auto"/>
              <w:lang w:eastAsia="pt-BR"/>
            </w:rPr>
          </w:pPr>
          <w:hyperlink w:anchor="_Toc491348587" w:history="1">
            <w:r w:rsidRPr="00B35802">
              <w:rPr>
                <w:rStyle w:val="Hyperlink"/>
                <w:noProof/>
              </w:rPr>
              <w:t>Sensores e atuadores</w:t>
            </w:r>
          </w:hyperlink>
        </w:p>
        <w:p w:rsidR="00FE72B5" w:rsidRDefault="00FE72B5">
          <w:pPr>
            <w:pStyle w:val="TOC2"/>
            <w:rPr>
              <w:noProof/>
              <w:color w:val="auto"/>
              <w:lang w:eastAsia="pt-BR"/>
            </w:rPr>
          </w:pPr>
          <w:hyperlink w:anchor="_Toc491348588" w:history="1">
            <w:r w:rsidRPr="00B35802">
              <w:rPr>
                <w:rStyle w:val="Hyperlink"/>
                <w:noProof/>
              </w:rPr>
              <w:t>Microprocessadores</w:t>
            </w:r>
          </w:hyperlink>
        </w:p>
        <w:p w:rsidR="00FE72B5" w:rsidRDefault="00FE72B5">
          <w:pPr>
            <w:pStyle w:val="TOC2"/>
            <w:rPr>
              <w:noProof/>
              <w:color w:val="auto"/>
              <w:lang w:eastAsia="pt-BR"/>
            </w:rPr>
          </w:pPr>
          <w:hyperlink w:anchor="_Toc491348589" w:history="1">
            <w:r w:rsidRPr="00B35802">
              <w:rPr>
                <w:rStyle w:val="Hyperlink"/>
                <w:noProof/>
              </w:rPr>
              <w:t>Inovação Tecnológica (se tiver)</w:t>
            </w:r>
          </w:hyperlink>
        </w:p>
        <w:p w:rsidR="00FE72B5" w:rsidRDefault="00FE72B5">
          <w:pPr>
            <w:pStyle w:val="TOC2"/>
            <w:rPr>
              <w:noProof/>
              <w:color w:val="auto"/>
              <w:lang w:eastAsia="pt-BR"/>
            </w:rPr>
          </w:pPr>
          <w:hyperlink w:anchor="_Toc491348590" w:history="1">
            <w:r w:rsidRPr="00B35802">
              <w:rPr>
                <w:rStyle w:val="Hyperlink"/>
                <w:noProof/>
              </w:rPr>
              <w:t>Melhorias a serem feitas (opcional)</w:t>
            </w:r>
          </w:hyperlink>
        </w:p>
        <w:p w:rsidR="00FE72B5" w:rsidRDefault="00FE72B5">
          <w:pPr>
            <w:pStyle w:val="TOC2"/>
            <w:rPr>
              <w:noProof/>
              <w:color w:val="auto"/>
              <w:lang w:eastAsia="pt-BR"/>
            </w:rPr>
          </w:pPr>
          <w:hyperlink w:anchor="_Toc491348591" w:history="1">
            <w:r w:rsidRPr="00B35802">
              <w:rPr>
                <w:rStyle w:val="Hyperlink"/>
                <w:noProof/>
              </w:rPr>
              <w:t>Materiais Necessários e custos</w:t>
            </w:r>
          </w:hyperlink>
        </w:p>
        <w:p w:rsidR="00FE72B5" w:rsidRDefault="00FE72B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pt-BR"/>
            </w:rPr>
          </w:pPr>
          <w:hyperlink w:anchor="_Toc491348592" w:history="1">
            <w:r w:rsidRPr="00B35802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2B5" w:rsidRDefault="00FE72B5">
          <w:pPr>
            <w:pStyle w:val="TOC2"/>
            <w:rPr>
              <w:noProof/>
              <w:color w:val="auto"/>
              <w:lang w:eastAsia="pt-BR"/>
            </w:rPr>
          </w:pPr>
          <w:hyperlink w:anchor="_Toc491348593" w:history="1">
            <w:r w:rsidRPr="00B35802">
              <w:rPr>
                <w:rStyle w:val="Hyperlink"/>
                <w:noProof/>
              </w:rPr>
              <w:t>Comparação entre os robôs – Prós e Contras</w:t>
            </w:r>
          </w:hyperlink>
        </w:p>
        <w:p w:rsidR="00FE72B5" w:rsidRDefault="00FE72B5">
          <w:pPr>
            <w:pStyle w:val="TOC2"/>
            <w:rPr>
              <w:noProof/>
              <w:color w:val="auto"/>
              <w:lang w:eastAsia="pt-BR"/>
            </w:rPr>
          </w:pPr>
          <w:hyperlink w:anchor="_Toc491348594" w:history="1">
            <w:r w:rsidRPr="00B35802">
              <w:rPr>
                <w:rStyle w:val="Hyperlink"/>
                <w:noProof/>
              </w:rPr>
              <w:t>Atividades a serem desenvolvidas no projeto</w:t>
            </w:r>
          </w:hyperlink>
        </w:p>
        <w:p w:rsidR="00FE72B5" w:rsidRDefault="00FE72B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pt-BR"/>
            </w:rPr>
          </w:pPr>
          <w:hyperlink w:anchor="_Toc491348595" w:history="1">
            <w:r w:rsidRPr="00B35802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_Toc491348595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B8D" w:rsidRDefault="000A6241">
          <w:r>
            <w:rPr>
              <w:b/>
              <w:bCs/>
              <w:sz w:val="26"/>
              <w:szCs w:val="26"/>
            </w:rPr>
            <w:lastRenderedPageBreak/>
            <w:fldChar w:fldCharType="end"/>
          </w:r>
        </w:p>
      </w:sdtContent>
    </w:sdt>
    <w:p w:rsidR="00737B8D" w:rsidRDefault="00737B8D">
      <w:pPr>
        <w:sectPr w:rsidR="00737B8D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737B8D" w:rsidRDefault="00C31A52">
      <w:pPr>
        <w:pStyle w:val="Heading1"/>
      </w:pPr>
      <w:bookmarkStart w:id="1" w:name="_Toc491348563"/>
      <w:r>
        <w:lastRenderedPageBreak/>
        <w:t>Introdução</w:t>
      </w:r>
      <w:bookmarkEnd w:id="1"/>
    </w:p>
    <w:p w:rsidR="00737B8D" w:rsidRDefault="00C31A52" w:rsidP="00C31A52">
      <w:pPr>
        <w:pStyle w:val="Heading2"/>
      </w:pPr>
      <w:bookmarkStart w:id="2" w:name="_Toc491348564"/>
      <w:r>
        <w:t>Objetivos</w:t>
      </w:r>
      <w:bookmarkEnd w:id="2"/>
    </w:p>
    <w:p w:rsidR="00ED4AB8" w:rsidRPr="00ED4AB8" w:rsidRDefault="00ED4AB8" w:rsidP="00ED4AB8">
      <w:pPr>
        <w:spacing w:after="0"/>
        <w:jc w:val="both"/>
        <w:rPr>
          <w:sz w:val="24"/>
        </w:rPr>
      </w:pPr>
      <w:r w:rsidRPr="00ED4AB8">
        <w:rPr>
          <w:sz w:val="24"/>
        </w:rPr>
        <w:t xml:space="preserve">Construção de um robô autônomo seguidor de linha, microcontrolado com o apoio de sensores e técnicas de controle. </w:t>
      </w:r>
    </w:p>
    <w:p w:rsidR="00ED4AB8" w:rsidRPr="00ED4AB8" w:rsidRDefault="00ED4AB8" w:rsidP="00ED4AB8">
      <w:pPr>
        <w:jc w:val="both"/>
        <w:rPr>
          <w:sz w:val="24"/>
        </w:rPr>
      </w:pPr>
      <w:r w:rsidRPr="00ED4AB8">
        <w:rPr>
          <w:sz w:val="24"/>
        </w:rPr>
        <w:t>Montar um modelo para ser seguido posteriormente por novos integrantes da equipe.</w:t>
      </w:r>
    </w:p>
    <w:p w:rsidR="00ED4AB8" w:rsidRDefault="00ED4AB8" w:rsidP="00ED4AB8">
      <w:pPr>
        <w:pStyle w:val="Heading2"/>
      </w:pPr>
      <w:bookmarkStart w:id="3" w:name="_Toc491348565"/>
      <w:r>
        <w:t>Expectativas da Equipe</w:t>
      </w:r>
      <w:bookmarkEnd w:id="3"/>
    </w:p>
    <w:p w:rsidR="00ED4AB8" w:rsidRPr="00ED4AB8" w:rsidRDefault="00ED4AB8" w:rsidP="00ED4AB8">
      <w:pPr>
        <w:rPr>
          <w:sz w:val="24"/>
        </w:rPr>
      </w:pPr>
      <w:r w:rsidRPr="00ED4AB8">
        <w:rPr>
          <w:sz w:val="24"/>
        </w:rPr>
        <w:t xml:space="preserve">A equipe espera figurar entre os 10 </w:t>
      </w:r>
      <w:r>
        <w:rPr>
          <w:sz w:val="24"/>
        </w:rPr>
        <w:t>primeiros lugares da Winter Challenge.</w:t>
      </w:r>
    </w:p>
    <w:p w:rsidR="00737B8D" w:rsidRDefault="00CC610C">
      <w:pPr>
        <w:pStyle w:val="Heading1"/>
      </w:pPr>
      <w:bookmarkStart w:id="4" w:name="_Toc491348566"/>
      <w:r>
        <w:t>Modelo</w:t>
      </w:r>
      <w:r w:rsidR="00C31A52">
        <w:t xml:space="preserve"> do </w:t>
      </w:r>
      <w:r w:rsidR="00ED4AB8">
        <w:t>Redondo Compacto</w:t>
      </w:r>
      <w:bookmarkEnd w:id="4"/>
    </w:p>
    <w:p w:rsidR="00737B8D" w:rsidRDefault="00C31A52">
      <w:pPr>
        <w:pStyle w:val="Heading2"/>
      </w:pPr>
      <w:bookmarkStart w:id="5" w:name="_Toc491348567"/>
      <w:r>
        <w:t>Design</w:t>
      </w:r>
      <w:bookmarkEnd w:id="5"/>
    </w:p>
    <w:p w:rsidR="00C31A52" w:rsidRDefault="00C31A52" w:rsidP="00C31A52">
      <w:pPr>
        <w:pStyle w:val="Heading2"/>
      </w:pPr>
      <w:bookmarkStart w:id="6" w:name="_Toc491348568"/>
      <w:r>
        <w:t>Circuitos Eletrônicos Utilizados</w:t>
      </w:r>
      <w:bookmarkEnd w:id="6"/>
    </w:p>
    <w:p w:rsidR="00ED4AB8" w:rsidRPr="00ED4AB8" w:rsidRDefault="00ED4AB8" w:rsidP="00ED4AB8">
      <w:pPr>
        <w:pStyle w:val="Heading3"/>
      </w:pPr>
      <w:r>
        <w:t>Driver de Motor</w:t>
      </w:r>
    </w:p>
    <w:p w:rsidR="00ED4AB8" w:rsidRPr="00ED4AB8" w:rsidRDefault="00ED4AB8" w:rsidP="00ED4AB8">
      <w:pPr>
        <w:jc w:val="both"/>
        <w:rPr>
          <w:sz w:val="24"/>
        </w:rPr>
      </w:pPr>
      <w:r w:rsidRPr="00ED4AB8">
        <w:rPr>
          <w:sz w:val="24"/>
        </w:rPr>
        <w:t>Somando o controle por PWM e o circuito de Ponte H obtemos um drive de motor completo para aplicações em robótica e automação. Portanto, podemos construir esse aparato a partir de transistores arranjados em ponte H e controlados por um sinal PWM gerado por um microcontrolador. No entanto, um projeto desse não exige apenas o conhecimento da lógica de chaveamento e controle de pulsos, mas também todo um estudo sobre o funcionamento dos transistores, bem como uma pesquisa de mercado sobre seus diversos modelos e inúmeros teste para adaptação em nosso projeto. Por sorte, existem muitos CI's no mercados que funcionam como drive para motores utilizando essa lógica, economizando tempo na construção e evitando mal funcionamento do projeto.</w:t>
      </w:r>
    </w:p>
    <w:p w:rsidR="00ED4AB8" w:rsidRPr="00ED4AB8" w:rsidRDefault="00ED4AB8" w:rsidP="007850F7">
      <w:pPr>
        <w:jc w:val="both"/>
      </w:pPr>
      <w:r w:rsidRPr="00ED4AB8">
        <w:rPr>
          <w:sz w:val="24"/>
        </w:rPr>
        <w:t xml:space="preserve">O driver de motor escolhido é o </w:t>
      </w:r>
      <w:r w:rsidRPr="00ED4AB8">
        <w:rPr>
          <w:b/>
          <w:sz w:val="24"/>
        </w:rPr>
        <w:t>L298N</w:t>
      </w:r>
      <w:r w:rsidRPr="00ED4AB8">
        <w:rPr>
          <w:sz w:val="24"/>
        </w:rPr>
        <w:t>, com especificações: corrente de saída de até 2 A, tensão de saída de até 46 V e não possui diodos de proteção, o qual será feito na concepção do circuito.</w:t>
      </w:r>
    </w:p>
    <w:p w:rsidR="00C31A52" w:rsidRDefault="00231F93" w:rsidP="00C31A52">
      <w:pPr>
        <w:pStyle w:val="Heading2"/>
      </w:pPr>
      <w:bookmarkStart w:id="7" w:name="_Toc491348569"/>
      <w:r>
        <w:t>Baterias</w:t>
      </w:r>
      <w:bookmarkEnd w:id="7"/>
    </w:p>
    <w:p w:rsidR="00231F93" w:rsidRPr="00231F93" w:rsidRDefault="00231F93" w:rsidP="00231F93"/>
    <w:p w:rsidR="00C31A52" w:rsidRDefault="00C31A52" w:rsidP="00C31A52">
      <w:pPr>
        <w:pStyle w:val="Heading2"/>
      </w:pPr>
      <w:bookmarkStart w:id="8" w:name="_Toc491348570"/>
      <w:r>
        <w:t>Sensores e atuadores</w:t>
      </w:r>
      <w:bookmarkEnd w:id="8"/>
    </w:p>
    <w:p w:rsidR="007850F7" w:rsidRPr="007850F7" w:rsidRDefault="007850F7" w:rsidP="007850F7">
      <w:pPr>
        <w:pStyle w:val="Heading3"/>
      </w:pPr>
      <w:r>
        <w:t>Sensores Infravermelhos</w:t>
      </w:r>
    </w:p>
    <w:p w:rsidR="00C521AE" w:rsidRDefault="00C521AE" w:rsidP="00C521AE">
      <w:pPr>
        <w:jc w:val="both"/>
        <w:rPr>
          <w:sz w:val="24"/>
        </w:rPr>
      </w:pPr>
      <w:r w:rsidRPr="00C521AE">
        <w:rPr>
          <w:sz w:val="24"/>
        </w:rPr>
        <w:t xml:space="preserve">Serão utilizados sensores Infravermelho, com duas possibilidades: o SMD, </w:t>
      </w:r>
      <w:r w:rsidRPr="00C521AE">
        <w:rPr>
          <w:b/>
          <w:sz w:val="24"/>
        </w:rPr>
        <w:t>QRE1113/1114</w:t>
      </w:r>
      <w:r w:rsidRPr="00C521AE">
        <w:rPr>
          <w:sz w:val="24"/>
        </w:rPr>
        <w:t xml:space="preserve"> ou o </w:t>
      </w:r>
      <w:r w:rsidRPr="00C521AE">
        <w:rPr>
          <w:b/>
          <w:sz w:val="24"/>
        </w:rPr>
        <w:t>componente discreto</w:t>
      </w:r>
      <w:r w:rsidRPr="00C521AE">
        <w:rPr>
          <w:sz w:val="24"/>
        </w:rPr>
        <w:t>, com LEDs, o qual já possuímos.</w:t>
      </w:r>
      <w:r>
        <w:rPr>
          <w:sz w:val="24"/>
        </w:rPr>
        <w:t xml:space="preserve"> Foi decidida a topologia com 8 sensores, conforme a figura abaixo:</w:t>
      </w:r>
    </w:p>
    <w:p w:rsidR="00C521AE" w:rsidRDefault="00C521AE" w:rsidP="00C521AE">
      <w:pPr>
        <w:jc w:val="center"/>
        <w:rPr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315BAF99" wp14:editId="256C4824">
            <wp:extent cx="3190875" cy="14866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936" t="37628" r="61859" b="38997"/>
                    <a:stretch/>
                  </pic:blipFill>
                  <pic:spPr bwMode="auto">
                    <a:xfrm>
                      <a:off x="0" y="0"/>
                      <a:ext cx="3196420" cy="1489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21AE" w:rsidRDefault="00C521AE" w:rsidP="00C521AE">
      <w:pPr>
        <w:pStyle w:val="Heading3"/>
      </w:pPr>
      <w:r>
        <w:t>Motores</w:t>
      </w:r>
    </w:p>
    <w:p w:rsidR="00C521AE" w:rsidRDefault="00C521AE" w:rsidP="00C521AE">
      <w:r>
        <w:t xml:space="preserve">O modelo decidido pela equipe foi </w:t>
      </w:r>
      <w:r w:rsidRPr="00C521AE">
        <w:t>o</w:t>
      </w:r>
      <w:r w:rsidRPr="00C521AE">
        <w:rPr>
          <w:b/>
        </w:rPr>
        <w:t xml:space="preserve"> motor DC de 3-6V</w:t>
      </w:r>
      <w:r>
        <w:t xml:space="preserve">, com especificações: </w:t>
      </w:r>
    </w:p>
    <w:tbl>
      <w:tblPr>
        <w:tblStyle w:val="Financial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21AE" w:rsidTr="0098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521AE" w:rsidRDefault="00C521AE" w:rsidP="00987F0A"/>
        </w:tc>
        <w:tc>
          <w:tcPr>
            <w:tcW w:w="3117" w:type="dxa"/>
          </w:tcPr>
          <w:p w:rsidR="00C521AE" w:rsidRDefault="00C521AE" w:rsidP="0098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521AE" w:rsidRDefault="00C521AE" w:rsidP="0098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21AE" w:rsidTr="0098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521AE" w:rsidRDefault="00C521AE" w:rsidP="00987F0A"/>
        </w:tc>
        <w:tc>
          <w:tcPr>
            <w:tcW w:w="3117" w:type="dxa"/>
          </w:tcPr>
          <w:p w:rsidR="00C521AE" w:rsidRDefault="00C521AE" w:rsidP="0098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521AE" w:rsidRDefault="00C521AE" w:rsidP="0098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21AE" w:rsidTr="00987F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521AE" w:rsidRDefault="00C521AE" w:rsidP="00987F0A"/>
        </w:tc>
        <w:tc>
          <w:tcPr>
            <w:tcW w:w="3117" w:type="dxa"/>
          </w:tcPr>
          <w:p w:rsidR="00C521AE" w:rsidRDefault="00C521AE" w:rsidP="00987F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521AE" w:rsidRDefault="00C521AE" w:rsidP="00987F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521AE" w:rsidTr="0098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521AE" w:rsidRDefault="00C521AE" w:rsidP="00987F0A"/>
        </w:tc>
        <w:tc>
          <w:tcPr>
            <w:tcW w:w="3117" w:type="dxa"/>
          </w:tcPr>
          <w:p w:rsidR="00C521AE" w:rsidRDefault="00C521AE" w:rsidP="0098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521AE" w:rsidRDefault="00C521AE" w:rsidP="0098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21AE" w:rsidTr="00987F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521AE" w:rsidRDefault="00C521AE" w:rsidP="00987F0A"/>
        </w:tc>
        <w:tc>
          <w:tcPr>
            <w:tcW w:w="3117" w:type="dxa"/>
          </w:tcPr>
          <w:p w:rsidR="00C521AE" w:rsidRDefault="00C521AE" w:rsidP="00987F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521AE" w:rsidRDefault="00C521AE" w:rsidP="00987F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521AE" w:rsidRDefault="00C521AE" w:rsidP="00C521AE">
      <w:pPr>
        <w:jc w:val="center"/>
        <w:rPr>
          <w:sz w:val="24"/>
        </w:rPr>
      </w:pPr>
    </w:p>
    <w:p w:rsidR="00C31A52" w:rsidRDefault="00C31A52" w:rsidP="00C31A52">
      <w:pPr>
        <w:pStyle w:val="Heading2"/>
      </w:pPr>
      <w:bookmarkStart w:id="9" w:name="_Toc491348571"/>
      <w:r>
        <w:t>Micro</w:t>
      </w:r>
      <w:r w:rsidR="007850F7">
        <w:t>controlador</w:t>
      </w:r>
      <w:bookmarkEnd w:id="9"/>
    </w:p>
    <w:p w:rsidR="007850F7" w:rsidRDefault="007850F7" w:rsidP="007850F7">
      <w:pPr>
        <w:ind w:firstLine="720"/>
        <w:jc w:val="both"/>
      </w:pPr>
      <w:r>
        <w:t>Para controlar as funções acopladas em nosso robô será utilizado microcontrolador , dentre os diferentes tipos, famílias foi necessário pesquisar , através dos parâmetros do projeto, qual modelo estabelece melhor relação custo-benefício. Os microcontroladores em geral seguem dois tipos de arquiteturas : Von-Neumann e Harvard.O padrão Harvard contém ramificações que podem ser encontradas com o nome Harvard modificado que pode fazer acesso aleatório ao conjunto de instruções do programa como em uma memória de dados volátil. A principal diferença entre as arquiteturas é o separamento físico da memória do programa à memória de dados, na arquitetura Harvard, enquanto a arquitetura Von Neumann contém uma só memória para os dois tipos. Existem três famílias principais: MSP430, AVR e PIC.</w:t>
      </w:r>
    </w:p>
    <w:p w:rsidR="007850F7" w:rsidRPr="007850F7" w:rsidRDefault="007850F7" w:rsidP="007850F7">
      <w:pPr>
        <w:ind w:firstLine="720"/>
        <w:jc w:val="both"/>
      </w:pPr>
      <w:r>
        <w:t>O microcontrolador escolhido</w:t>
      </w:r>
      <w:r w:rsidR="00DD360A">
        <w:t xml:space="preserve"> foi a</w:t>
      </w:r>
      <w:r w:rsidR="00DD360A" w:rsidRPr="00DD360A">
        <w:t xml:space="preserve"> </w:t>
      </w:r>
      <w:r w:rsidR="00DD360A">
        <w:t>AVR atmega328p/8051. As especificações são:</w:t>
      </w:r>
    </w:p>
    <w:p w:rsidR="00C31A52" w:rsidRDefault="00C31A52" w:rsidP="00C31A52">
      <w:pPr>
        <w:pStyle w:val="Heading2"/>
      </w:pPr>
      <w:bookmarkStart w:id="10" w:name="_Toc491348572"/>
      <w:r>
        <w:t>Melhorias a serem feitas (opcional)</w:t>
      </w:r>
      <w:bookmarkEnd w:id="10"/>
    </w:p>
    <w:p w:rsidR="00CC610C" w:rsidRDefault="00CC610C" w:rsidP="00CC610C">
      <w:pPr>
        <w:pStyle w:val="Heading2"/>
      </w:pPr>
      <w:bookmarkStart w:id="11" w:name="_Toc491348573"/>
      <w:r>
        <w:t>Materiais Necessários e custos</w:t>
      </w:r>
      <w:bookmarkEnd w:id="11"/>
    </w:p>
    <w:tbl>
      <w:tblPr>
        <w:tblStyle w:val="FinancialTable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409"/>
        <w:gridCol w:w="2268"/>
      </w:tblGrid>
      <w:tr w:rsidR="00CC610C" w:rsidTr="0068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RDefault="00CC610C" w:rsidP="0068417A">
            <w:pPr>
              <w:jc w:val="center"/>
            </w:pPr>
            <w:r>
              <w:t>Nome</w:t>
            </w:r>
          </w:p>
        </w:tc>
        <w:tc>
          <w:tcPr>
            <w:tcW w:w="2409" w:type="dxa"/>
          </w:tcPr>
          <w:p w:rsidR="00CC610C" w:rsidRDefault="00CC610C" w:rsidP="00684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</w:t>
            </w:r>
          </w:p>
        </w:tc>
        <w:tc>
          <w:tcPr>
            <w:tcW w:w="2268" w:type="dxa"/>
          </w:tcPr>
          <w:p w:rsidR="00CC610C" w:rsidRDefault="00CC610C" w:rsidP="00684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Preço</w:t>
            </w:r>
          </w:p>
        </w:tc>
      </w:tr>
      <w:tr w:rsidR="00CC610C" w:rsidTr="00684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RDefault="00CC610C" w:rsidP="0068417A"/>
        </w:tc>
        <w:tc>
          <w:tcPr>
            <w:tcW w:w="2409" w:type="dxa"/>
          </w:tcPr>
          <w:p w:rsidR="00CC610C" w:rsidRDefault="00CC610C" w:rsidP="0068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CC610C" w:rsidRDefault="00CC610C" w:rsidP="0068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610C" w:rsidTr="006841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RDefault="00CC610C" w:rsidP="0068417A"/>
        </w:tc>
        <w:tc>
          <w:tcPr>
            <w:tcW w:w="2409" w:type="dxa"/>
          </w:tcPr>
          <w:p w:rsidR="00CC610C" w:rsidRDefault="00CC610C" w:rsidP="006841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CC610C" w:rsidRDefault="00CC610C" w:rsidP="006841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C610C" w:rsidRDefault="00CC610C" w:rsidP="00C31A52">
      <w:pPr>
        <w:pStyle w:val="Heading1"/>
      </w:pPr>
    </w:p>
    <w:p w:rsidR="00C31A52" w:rsidRDefault="00CC610C" w:rsidP="00C31A52">
      <w:pPr>
        <w:pStyle w:val="Heading1"/>
      </w:pPr>
      <w:bookmarkStart w:id="12" w:name="_Toc491348574"/>
      <w:r>
        <w:t>Modelo</w:t>
      </w:r>
      <w:r w:rsidR="00C31A52">
        <w:t xml:space="preserve"> do Robô 2 [por nome do modelo]</w:t>
      </w:r>
      <w:bookmarkEnd w:id="12"/>
    </w:p>
    <w:p w:rsidR="00C31A52" w:rsidRDefault="00C31A52" w:rsidP="00C31A52">
      <w:pPr>
        <w:pStyle w:val="Heading2"/>
      </w:pPr>
      <w:bookmarkStart w:id="13" w:name="_Toc491348575"/>
      <w:r>
        <w:t>Design</w:t>
      </w:r>
      <w:bookmarkEnd w:id="13"/>
    </w:p>
    <w:p w:rsidR="00C31A52" w:rsidRDefault="00C31A52" w:rsidP="00C31A52">
      <w:pPr>
        <w:pStyle w:val="Heading2"/>
      </w:pPr>
      <w:bookmarkStart w:id="14" w:name="_Toc491348576"/>
      <w:r>
        <w:t>Circuitos Eletrônicos Utilizados</w:t>
      </w:r>
      <w:bookmarkEnd w:id="14"/>
    </w:p>
    <w:p w:rsidR="00C31A52" w:rsidRPr="00C31A52" w:rsidRDefault="00C31A52" w:rsidP="00C31A52">
      <w:pPr>
        <w:pStyle w:val="Heading2"/>
      </w:pPr>
      <w:bookmarkStart w:id="15" w:name="_Toc491348577"/>
      <w:r>
        <w:t>Comunicação</w:t>
      </w:r>
      <w:bookmarkEnd w:id="15"/>
    </w:p>
    <w:p w:rsidR="00C31A52" w:rsidRPr="00C31A52" w:rsidRDefault="00C31A52" w:rsidP="00C31A52">
      <w:pPr>
        <w:pStyle w:val="Heading2"/>
      </w:pPr>
      <w:bookmarkStart w:id="16" w:name="_Toc491348578"/>
      <w:r>
        <w:t>Sensores e atuadores</w:t>
      </w:r>
      <w:bookmarkEnd w:id="16"/>
    </w:p>
    <w:p w:rsidR="00C31A52" w:rsidRDefault="00C31A52" w:rsidP="00C31A52">
      <w:pPr>
        <w:pStyle w:val="Heading2"/>
      </w:pPr>
      <w:bookmarkStart w:id="17" w:name="_Toc491348579"/>
      <w:r>
        <w:t>Microprocessadores</w:t>
      </w:r>
      <w:bookmarkEnd w:id="17"/>
    </w:p>
    <w:p w:rsidR="00C31A52" w:rsidRDefault="00C31A52" w:rsidP="00C31A52">
      <w:pPr>
        <w:pStyle w:val="Heading2"/>
      </w:pPr>
      <w:bookmarkStart w:id="18" w:name="_Toc491348580"/>
      <w:r>
        <w:t>Inovação Tecnológica (se tiver)</w:t>
      </w:r>
      <w:bookmarkEnd w:id="18"/>
    </w:p>
    <w:p w:rsidR="00C31A52" w:rsidRDefault="00C31A52" w:rsidP="00C31A52">
      <w:pPr>
        <w:pStyle w:val="Heading2"/>
      </w:pPr>
      <w:bookmarkStart w:id="19" w:name="_Toc491348581"/>
      <w:r>
        <w:t>Melhorias a serem feitas (opcional)</w:t>
      </w:r>
      <w:bookmarkEnd w:id="19"/>
    </w:p>
    <w:p w:rsidR="00CC610C" w:rsidRDefault="00CC610C" w:rsidP="00CC610C">
      <w:pPr>
        <w:pStyle w:val="Heading2"/>
      </w:pPr>
      <w:bookmarkStart w:id="20" w:name="_Toc491348582"/>
      <w:r>
        <w:t>Materiais Necessários e custos</w:t>
      </w:r>
      <w:bookmarkEnd w:id="20"/>
    </w:p>
    <w:tbl>
      <w:tblPr>
        <w:tblStyle w:val="FinancialTable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409"/>
        <w:gridCol w:w="2268"/>
      </w:tblGrid>
      <w:tr w:rsidR="00CC610C" w:rsidTr="0068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RDefault="00CC610C" w:rsidP="0068417A">
            <w:pPr>
              <w:jc w:val="center"/>
            </w:pPr>
            <w:r>
              <w:t>Nome</w:t>
            </w:r>
          </w:p>
        </w:tc>
        <w:tc>
          <w:tcPr>
            <w:tcW w:w="2409" w:type="dxa"/>
          </w:tcPr>
          <w:p w:rsidR="00CC610C" w:rsidRDefault="00CC610C" w:rsidP="00684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</w:t>
            </w:r>
          </w:p>
        </w:tc>
        <w:tc>
          <w:tcPr>
            <w:tcW w:w="2268" w:type="dxa"/>
          </w:tcPr>
          <w:p w:rsidR="00CC610C" w:rsidRDefault="00CC610C" w:rsidP="00684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Preço</w:t>
            </w:r>
          </w:p>
        </w:tc>
      </w:tr>
      <w:tr w:rsidR="00CC610C" w:rsidTr="00684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RDefault="00CC610C" w:rsidP="0068417A"/>
        </w:tc>
        <w:tc>
          <w:tcPr>
            <w:tcW w:w="2409" w:type="dxa"/>
          </w:tcPr>
          <w:p w:rsidR="00CC610C" w:rsidRDefault="00CC610C" w:rsidP="0068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CC610C" w:rsidRDefault="00CC610C" w:rsidP="0068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610C" w:rsidTr="006841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RDefault="00CC610C" w:rsidP="0068417A"/>
        </w:tc>
        <w:tc>
          <w:tcPr>
            <w:tcW w:w="2409" w:type="dxa"/>
          </w:tcPr>
          <w:p w:rsidR="00CC610C" w:rsidRDefault="00CC610C" w:rsidP="006841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CC610C" w:rsidRDefault="00CC610C" w:rsidP="006841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31A52" w:rsidRDefault="00C31A52" w:rsidP="00C31A52">
      <w:pPr>
        <w:pStyle w:val="Heading2"/>
      </w:pPr>
    </w:p>
    <w:p w:rsidR="00CC610C" w:rsidRDefault="00CC610C" w:rsidP="00C31A52">
      <w:pPr>
        <w:pStyle w:val="Heading1"/>
      </w:pPr>
    </w:p>
    <w:p w:rsidR="00C31A52" w:rsidRDefault="00CC610C" w:rsidP="00C31A52">
      <w:pPr>
        <w:pStyle w:val="Heading1"/>
      </w:pPr>
      <w:bookmarkStart w:id="21" w:name="_Toc491348583"/>
      <w:r>
        <w:t>Modelo</w:t>
      </w:r>
      <w:r w:rsidR="00C31A52">
        <w:t xml:space="preserve"> do Robô 3 [por nome do modelo]</w:t>
      </w:r>
      <w:bookmarkEnd w:id="21"/>
    </w:p>
    <w:p w:rsidR="00C31A52" w:rsidRDefault="00C31A52" w:rsidP="00C31A52">
      <w:pPr>
        <w:pStyle w:val="Heading2"/>
      </w:pPr>
      <w:bookmarkStart w:id="22" w:name="_Toc491348584"/>
      <w:r>
        <w:t>Design</w:t>
      </w:r>
      <w:bookmarkEnd w:id="22"/>
    </w:p>
    <w:p w:rsidR="00C31A52" w:rsidRDefault="00C31A52" w:rsidP="00C31A52">
      <w:pPr>
        <w:pStyle w:val="Heading2"/>
      </w:pPr>
      <w:bookmarkStart w:id="23" w:name="_Toc491348585"/>
      <w:r>
        <w:t>Circuitos Eletrônicos Utilizados</w:t>
      </w:r>
      <w:bookmarkEnd w:id="23"/>
    </w:p>
    <w:p w:rsidR="00C31A52" w:rsidRPr="00C31A52" w:rsidRDefault="00C31A52" w:rsidP="00C31A52">
      <w:pPr>
        <w:pStyle w:val="Heading2"/>
      </w:pPr>
      <w:bookmarkStart w:id="24" w:name="_Toc491348586"/>
      <w:r>
        <w:t>Comunicação</w:t>
      </w:r>
      <w:bookmarkEnd w:id="24"/>
    </w:p>
    <w:p w:rsidR="00C31A52" w:rsidRPr="00C31A52" w:rsidRDefault="00C31A52" w:rsidP="00C31A52">
      <w:pPr>
        <w:pStyle w:val="Heading2"/>
      </w:pPr>
      <w:bookmarkStart w:id="25" w:name="_Toc491348587"/>
      <w:r>
        <w:t>Sensores e atuadores</w:t>
      </w:r>
      <w:bookmarkEnd w:id="25"/>
    </w:p>
    <w:p w:rsidR="00C31A52" w:rsidRDefault="00C31A52" w:rsidP="00C31A52">
      <w:pPr>
        <w:pStyle w:val="Heading2"/>
      </w:pPr>
      <w:bookmarkStart w:id="26" w:name="_Toc491348588"/>
      <w:r>
        <w:t>Microprocessadores</w:t>
      </w:r>
      <w:bookmarkEnd w:id="26"/>
    </w:p>
    <w:p w:rsidR="00C31A52" w:rsidRDefault="00C31A52" w:rsidP="00C31A52">
      <w:pPr>
        <w:pStyle w:val="Heading2"/>
      </w:pPr>
      <w:bookmarkStart w:id="27" w:name="_Toc491348589"/>
      <w:r>
        <w:t>Inovação Tecnológica (se tiver)</w:t>
      </w:r>
      <w:bookmarkEnd w:id="27"/>
    </w:p>
    <w:p w:rsidR="00C31A52" w:rsidRDefault="00C31A52" w:rsidP="00C31A52">
      <w:pPr>
        <w:pStyle w:val="Heading2"/>
      </w:pPr>
      <w:bookmarkStart w:id="28" w:name="_Toc491348590"/>
      <w:r>
        <w:t>Melhorias a serem feitas (opcional)</w:t>
      </w:r>
      <w:bookmarkEnd w:id="28"/>
    </w:p>
    <w:p w:rsidR="00C31A52" w:rsidRDefault="00C31A52" w:rsidP="00C31A52">
      <w:pPr>
        <w:pStyle w:val="Heading2"/>
      </w:pPr>
      <w:bookmarkStart w:id="29" w:name="_Toc491348591"/>
      <w:r>
        <w:t>Materiais Necessários</w:t>
      </w:r>
      <w:r w:rsidR="00CC610C">
        <w:t xml:space="preserve"> e custos</w:t>
      </w:r>
      <w:bookmarkEnd w:id="29"/>
    </w:p>
    <w:tbl>
      <w:tblPr>
        <w:tblStyle w:val="FinancialTable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409"/>
        <w:gridCol w:w="2268"/>
      </w:tblGrid>
      <w:tr w:rsidR="00CC610C" w:rsidTr="00CC6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RDefault="00CC610C" w:rsidP="00CC610C">
            <w:pPr>
              <w:jc w:val="center"/>
            </w:pPr>
            <w:r>
              <w:t>Nome</w:t>
            </w:r>
          </w:p>
        </w:tc>
        <w:tc>
          <w:tcPr>
            <w:tcW w:w="2409" w:type="dxa"/>
          </w:tcPr>
          <w:p w:rsidR="00CC610C" w:rsidRDefault="00CC610C" w:rsidP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</w:t>
            </w:r>
          </w:p>
        </w:tc>
        <w:tc>
          <w:tcPr>
            <w:tcW w:w="2268" w:type="dxa"/>
          </w:tcPr>
          <w:p w:rsidR="00CC610C" w:rsidRDefault="00CC610C" w:rsidP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Preço</w:t>
            </w:r>
          </w:p>
        </w:tc>
      </w:tr>
      <w:tr w:rsidR="00CC610C" w:rsidTr="00CC61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RDefault="00CC610C" w:rsidP="00C31A52"/>
        </w:tc>
        <w:tc>
          <w:tcPr>
            <w:tcW w:w="2409" w:type="dxa"/>
          </w:tcPr>
          <w:p w:rsidR="00CC610C" w:rsidRDefault="00CC610C" w:rsidP="00C31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CC610C" w:rsidRDefault="00CC610C" w:rsidP="00C31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610C" w:rsidTr="00CC61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RDefault="00CC610C" w:rsidP="00C31A52"/>
        </w:tc>
        <w:tc>
          <w:tcPr>
            <w:tcW w:w="2409" w:type="dxa"/>
          </w:tcPr>
          <w:p w:rsidR="00CC610C" w:rsidRDefault="00CC610C" w:rsidP="00C31A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CC610C" w:rsidRDefault="00CC610C" w:rsidP="00C31A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737B8D" w:rsidRDefault="00C31A52">
      <w:pPr>
        <w:pStyle w:val="Heading1"/>
      </w:pPr>
      <w:bookmarkStart w:id="30" w:name="_Toc491348592"/>
      <w:r>
        <w:lastRenderedPageBreak/>
        <w:t>Conclusões</w:t>
      </w:r>
      <w:bookmarkEnd w:id="30"/>
    </w:p>
    <w:p w:rsidR="00C31A52" w:rsidRDefault="00C31A52" w:rsidP="00C31A52">
      <w:pPr>
        <w:pStyle w:val="Heading2"/>
      </w:pPr>
      <w:bookmarkStart w:id="31" w:name="_Toc491348593"/>
      <w:r>
        <w:t>Comparação entre os robôs – Prós e Contras</w:t>
      </w:r>
      <w:bookmarkEnd w:id="31"/>
    </w:p>
    <w:p w:rsidR="00C31A52" w:rsidRDefault="00CC610C" w:rsidP="00C31A52">
      <w:pPr>
        <w:pStyle w:val="Heading2"/>
      </w:pPr>
      <w:bookmarkStart w:id="32" w:name="_Toc491348594"/>
      <w:r>
        <w:t>Atividades a serem desenvolvidas no projeto</w:t>
      </w:r>
      <w:bookmarkEnd w:id="32"/>
    </w:p>
    <w:tbl>
      <w:tblPr>
        <w:tblStyle w:val="FinancialTable"/>
        <w:tblW w:w="5000" w:type="pct"/>
        <w:tblLook w:val="04E0" w:firstRow="1" w:lastRow="1" w:firstColumn="1" w:lastColumn="0" w:noHBand="0" w:noVBand="1"/>
        <w:tblDescription w:val="Cash flow table"/>
      </w:tblPr>
      <w:tblGrid>
        <w:gridCol w:w="1938"/>
        <w:gridCol w:w="830"/>
        <w:gridCol w:w="825"/>
        <w:gridCol w:w="825"/>
        <w:gridCol w:w="825"/>
        <w:gridCol w:w="825"/>
        <w:gridCol w:w="825"/>
        <w:gridCol w:w="825"/>
        <w:gridCol w:w="819"/>
        <w:gridCol w:w="813"/>
      </w:tblGrid>
      <w:tr w:rsidR="00CC610C" w:rsidTr="00CC6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Default="00CC610C"/>
        </w:tc>
        <w:tc>
          <w:tcPr>
            <w:tcW w:w="444" w:type="pct"/>
          </w:tcPr>
          <w:p w:rsidR="00CC610C" w:rsidRDefault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Ago/1</w:t>
            </w:r>
          </w:p>
        </w:tc>
        <w:tc>
          <w:tcPr>
            <w:tcW w:w="441" w:type="pct"/>
          </w:tcPr>
          <w:p w:rsidR="00CC610C" w:rsidRDefault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Ago/2</w:t>
            </w:r>
          </w:p>
        </w:tc>
        <w:tc>
          <w:tcPr>
            <w:tcW w:w="441" w:type="pct"/>
          </w:tcPr>
          <w:p w:rsidR="00CC610C" w:rsidRDefault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Set/1</w:t>
            </w:r>
          </w:p>
        </w:tc>
        <w:tc>
          <w:tcPr>
            <w:tcW w:w="441" w:type="pct"/>
          </w:tcPr>
          <w:p w:rsidR="00CC610C" w:rsidRDefault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Set/2</w:t>
            </w:r>
          </w:p>
        </w:tc>
        <w:tc>
          <w:tcPr>
            <w:tcW w:w="441" w:type="pct"/>
          </w:tcPr>
          <w:p w:rsidR="00CC610C" w:rsidRDefault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Out/1</w:t>
            </w:r>
          </w:p>
        </w:tc>
        <w:tc>
          <w:tcPr>
            <w:tcW w:w="441" w:type="pct"/>
          </w:tcPr>
          <w:p w:rsidR="00CC610C" w:rsidRDefault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Out/2</w:t>
            </w:r>
          </w:p>
        </w:tc>
        <w:tc>
          <w:tcPr>
            <w:tcW w:w="441" w:type="pct"/>
          </w:tcPr>
          <w:p w:rsidR="00CC610C" w:rsidRDefault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Nov/1</w:t>
            </w:r>
          </w:p>
        </w:tc>
        <w:tc>
          <w:tcPr>
            <w:tcW w:w="438" w:type="pct"/>
          </w:tcPr>
          <w:p w:rsidR="00CC610C" w:rsidRDefault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Nov/2</w:t>
            </w:r>
          </w:p>
        </w:tc>
        <w:tc>
          <w:tcPr>
            <w:tcW w:w="435" w:type="pct"/>
          </w:tcPr>
          <w:p w:rsidR="00CC610C" w:rsidRDefault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Dez/1</w:t>
            </w:r>
          </w:p>
        </w:tc>
      </w:tr>
      <w:tr w:rsidR="00CC610C" w:rsidTr="00CC6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Pr="00CC610C" w:rsidRDefault="00CC610C" w:rsidP="00CC610C">
            <w:pPr>
              <w:rPr>
                <w:color w:val="000000" w:themeColor="text1"/>
              </w:rPr>
            </w:pPr>
            <w:r w:rsidRPr="00CC610C">
              <w:rPr>
                <w:color w:val="000000" w:themeColor="text1"/>
              </w:rPr>
              <w:t>Compra de materiais</w:t>
            </w:r>
          </w:p>
        </w:tc>
        <w:tc>
          <w:tcPr>
            <w:tcW w:w="444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C610C" w:rsidTr="00CC61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Pr="00CC610C" w:rsidRDefault="00CC610C" w:rsidP="00CC610C">
            <w:pPr>
              <w:rPr>
                <w:color w:val="000000" w:themeColor="text1"/>
              </w:rPr>
            </w:pPr>
            <w:r w:rsidRPr="00CC610C">
              <w:rPr>
                <w:color w:val="000000" w:themeColor="text1"/>
              </w:rPr>
              <w:t>Confecção dos subsistemas</w:t>
            </w:r>
          </w:p>
        </w:tc>
        <w:tc>
          <w:tcPr>
            <w:tcW w:w="444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C610C" w:rsidTr="00CC6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Pr="00CC610C" w:rsidRDefault="00CC610C" w:rsidP="00CC610C">
            <w:pPr>
              <w:rPr>
                <w:color w:val="000000" w:themeColor="text1"/>
              </w:rPr>
            </w:pPr>
            <w:r w:rsidRPr="00CC610C">
              <w:rPr>
                <w:color w:val="000000" w:themeColor="text1"/>
              </w:rPr>
              <w:t>Programação dos Microcontroladores</w:t>
            </w:r>
          </w:p>
        </w:tc>
        <w:tc>
          <w:tcPr>
            <w:tcW w:w="444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C610C" w:rsidTr="00CC61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Pr="00CC610C" w:rsidRDefault="00CC610C" w:rsidP="00CC610C">
            <w:pPr>
              <w:rPr>
                <w:color w:val="000000" w:themeColor="text1"/>
              </w:rPr>
            </w:pPr>
            <w:r w:rsidRPr="00CC610C">
              <w:rPr>
                <w:color w:val="000000" w:themeColor="text1"/>
              </w:rPr>
              <w:t>Confecção das PCIs</w:t>
            </w:r>
          </w:p>
        </w:tc>
        <w:tc>
          <w:tcPr>
            <w:tcW w:w="444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C610C" w:rsidTr="00CC6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Pr="00CC610C" w:rsidRDefault="00CC610C" w:rsidP="00CC610C">
            <w:pPr>
              <w:rPr>
                <w:i/>
                <w:iCs/>
                <w:color w:val="000000" w:themeColor="text1"/>
              </w:rPr>
            </w:pPr>
            <w:r w:rsidRPr="00CC610C">
              <w:rPr>
                <w:i/>
                <w:iCs/>
                <w:color w:val="000000" w:themeColor="text1"/>
              </w:rPr>
              <w:t>Confecção da estrutura</w:t>
            </w:r>
          </w:p>
        </w:tc>
        <w:tc>
          <w:tcPr>
            <w:tcW w:w="444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</w:tr>
      <w:tr w:rsidR="00CC610C" w:rsidTr="00CC61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Pr="00CC610C" w:rsidRDefault="00CC610C" w:rsidP="00CC610C">
            <w:pPr>
              <w:rPr>
                <w:color w:val="000000" w:themeColor="text1"/>
              </w:rPr>
            </w:pPr>
            <w:r w:rsidRPr="00CC610C">
              <w:rPr>
                <w:color w:val="000000" w:themeColor="text1"/>
              </w:rPr>
              <w:t>Revisão dos subsistemas</w:t>
            </w:r>
          </w:p>
        </w:tc>
        <w:tc>
          <w:tcPr>
            <w:tcW w:w="444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C610C" w:rsidTr="00CC6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Pr="00CC610C" w:rsidRDefault="00CC610C" w:rsidP="00CC610C">
            <w:pPr>
              <w:rPr>
                <w:color w:val="000000" w:themeColor="text1"/>
              </w:rPr>
            </w:pPr>
            <w:r w:rsidRPr="00CC610C">
              <w:rPr>
                <w:color w:val="000000" w:themeColor="text1"/>
              </w:rPr>
              <w:t>Conserto de erros</w:t>
            </w:r>
          </w:p>
        </w:tc>
        <w:tc>
          <w:tcPr>
            <w:tcW w:w="444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C610C" w:rsidTr="00CC61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Pr="00CC610C" w:rsidRDefault="00CC610C" w:rsidP="00CC61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Apresentação de um protótipo funcional</w:t>
            </w:r>
          </w:p>
        </w:tc>
        <w:tc>
          <w:tcPr>
            <w:tcW w:w="444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C610C" w:rsidTr="00CC610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Pr="00CC610C" w:rsidRDefault="00CC610C" w:rsidP="00CC61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eNTREGA FINAL</w:t>
            </w:r>
          </w:p>
        </w:tc>
        <w:tc>
          <w:tcPr>
            <w:tcW w:w="444" w:type="pct"/>
          </w:tcPr>
          <w:p w:rsidR="00CC610C" w:rsidRDefault="00CC610C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CC610C" w:rsidRDefault="00CC610C" w:rsidP="00CC610C"/>
    <w:p w:rsidR="00CC610C" w:rsidRPr="00CC610C" w:rsidRDefault="00CC610C" w:rsidP="00CC610C"/>
    <w:p w:rsidR="00737B8D" w:rsidRDefault="00CC610C" w:rsidP="00CC610C">
      <w:pPr>
        <w:pStyle w:val="Heading1"/>
      </w:pPr>
      <w:bookmarkStart w:id="33" w:name="_Toc491348595"/>
      <w:r>
        <w:t>Referências Bibliográficas</w:t>
      </w:r>
      <w:bookmarkEnd w:id="33"/>
    </w:p>
    <w:sectPr w:rsidR="00737B8D" w:rsidSect="00CC610C">
      <w:footerReference w:type="default" r:id="rId12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9D3" w:rsidRDefault="00EE59D3">
      <w:pPr>
        <w:spacing w:after="0" w:line="240" w:lineRule="auto"/>
      </w:pPr>
      <w:r>
        <w:separator/>
      </w:r>
    </w:p>
  </w:endnote>
  <w:endnote w:type="continuationSeparator" w:id="0">
    <w:p w:rsidR="00EE59D3" w:rsidRDefault="00EE5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8D" w:rsidRDefault="00EE59D3">
    <w:pPr>
      <w:pStyle w:val="Footer"/>
    </w:pPr>
    <w:sdt>
      <w:sdtPr>
        <w:alias w:val="Title"/>
        <w:tag w:val=""/>
        <w:id w:val="280004402"/>
        <w:placeholder>
          <w:docPart w:val="86B206305DA14693BADC4192143EFB2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E357D">
          <w:t>Projetos 2/2017</w:t>
        </w:r>
      </w:sdtContent>
    </w:sdt>
    <w:r w:rsidR="000A6241">
      <w:t xml:space="preserve"> - </w:t>
    </w:r>
    <w:sdt>
      <w:sdtPr>
        <w:alias w:val="Date"/>
        <w:tag w:val=""/>
        <w:id w:val="-1976370188"/>
        <w:placeholder>
          <w:docPart w:val="37BF31525DA34EAC81D39D0AF10B15D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08-18T00:00:00Z">
          <w:dateFormat w:val="MMMM yyyy"/>
          <w:lid w:val="en-US"/>
          <w:storeMappedDataAs w:val="dateTime"/>
          <w:calendar w:val="gregorian"/>
        </w:date>
      </w:sdtPr>
      <w:sdtEndPr/>
      <w:sdtContent>
        <w:r w:rsidR="00C31A52">
          <w:rPr>
            <w:lang w:val="en-US"/>
          </w:rPr>
          <w:t>August 2017</w:t>
        </w:r>
      </w:sdtContent>
    </w:sdt>
    <w:r w:rsidR="000A6241">
      <w:ptab w:relativeTo="margin" w:alignment="right" w:leader="none"/>
    </w:r>
    <w:r w:rsidR="000A6241">
      <w:fldChar w:fldCharType="begin"/>
    </w:r>
    <w:r w:rsidR="000A6241">
      <w:instrText xml:space="preserve"> PAGE   \* MERGEFORMAT </w:instrText>
    </w:r>
    <w:r w:rsidR="000A6241">
      <w:fldChar w:fldCharType="separate"/>
    </w:r>
    <w:r w:rsidR="00FE72B5">
      <w:rPr>
        <w:noProof/>
      </w:rPr>
      <w:t>4</w:t>
    </w:r>
    <w:r w:rsidR="000A624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9D3" w:rsidRDefault="00EE59D3">
      <w:pPr>
        <w:spacing w:after="0" w:line="240" w:lineRule="auto"/>
      </w:pPr>
      <w:r>
        <w:separator/>
      </w:r>
    </w:p>
  </w:footnote>
  <w:footnote w:type="continuationSeparator" w:id="0">
    <w:p w:rsidR="00EE59D3" w:rsidRDefault="00EE5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A52"/>
    <w:rsid w:val="000A6241"/>
    <w:rsid w:val="0011110E"/>
    <w:rsid w:val="00231F93"/>
    <w:rsid w:val="002F1AA8"/>
    <w:rsid w:val="00737B8D"/>
    <w:rsid w:val="00767DEA"/>
    <w:rsid w:val="007850F7"/>
    <w:rsid w:val="00AE72B6"/>
    <w:rsid w:val="00B9431E"/>
    <w:rsid w:val="00C31A52"/>
    <w:rsid w:val="00C521AE"/>
    <w:rsid w:val="00CC610C"/>
    <w:rsid w:val="00DC2FB5"/>
    <w:rsid w:val="00DD360A"/>
    <w:rsid w:val="00DE357D"/>
    <w:rsid w:val="00ED4AB8"/>
    <w:rsid w:val="00EE59D3"/>
    <w:rsid w:val="00F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DC20E9A-EE07-436A-B9B2-DCF7AD94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hu\AppData\Roaming\Microsoft\&#1064;&#1072;&#1073;&#1083;&#1086;&#1085;&#1099;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60AE2E83EB4D6EB24FD38384492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78AFA-076A-40A4-AC48-0F3338285673}"/>
      </w:docPartPr>
      <w:docPartBody>
        <w:p w:rsidR="00DF6CC7" w:rsidRDefault="007550DB">
          <w:pPr>
            <w:pStyle w:val="E260AE2E83EB4D6EB24FD3838449213A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86B206305DA14693BADC4192143EF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FE50E-E3C2-4662-92C9-0993C87483F7}"/>
      </w:docPartPr>
      <w:docPartBody>
        <w:p w:rsidR="00DF6CC7" w:rsidRDefault="007550DB">
          <w:pPr>
            <w:pStyle w:val="86B206305DA14693BADC4192143EFB2D"/>
          </w:pPr>
          <w:r>
            <w:t>[Business Plan Title]</w:t>
          </w:r>
        </w:p>
      </w:docPartBody>
    </w:docPart>
    <w:docPart>
      <w:docPartPr>
        <w:name w:val="37BF31525DA34EAC81D39D0AF10B1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98C81-F202-4755-9AD9-22B8D1A0125B}"/>
      </w:docPartPr>
      <w:docPartBody>
        <w:p w:rsidR="00DF6CC7" w:rsidRDefault="007550DB">
          <w:pPr>
            <w:pStyle w:val="37BF31525DA34EAC81D39D0AF10B15D6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0DB"/>
    <w:rsid w:val="00114675"/>
    <w:rsid w:val="001D1A5D"/>
    <w:rsid w:val="007550DB"/>
    <w:rsid w:val="00CC011A"/>
    <w:rsid w:val="00DF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678615B774A43A2AAAC562E6FBF6BD3">
    <w:name w:val="9678615B774A43A2AAAC562E6FBF6BD3"/>
  </w:style>
  <w:style w:type="paragraph" w:customStyle="1" w:styleId="9698F8D57AEA4616A8DBCEB793A41BE3">
    <w:name w:val="9698F8D57AEA4616A8DBCEB793A41BE3"/>
  </w:style>
  <w:style w:type="paragraph" w:customStyle="1" w:styleId="14EF195249E343C486745CFC21047DC9">
    <w:name w:val="14EF195249E343C486745CFC21047DC9"/>
  </w:style>
  <w:style w:type="paragraph" w:customStyle="1" w:styleId="E260AE2E83EB4D6EB24FD3838449213A">
    <w:name w:val="E260AE2E83EB4D6EB24FD3838449213A"/>
  </w:style>
  <w:style w:type="paragraph" w:customStyle="1" w:styleId="96ACF84637A546F8A295B0DA91D397CB">
    <w:name w:val="96ACF84637A546F8A295B0DA91D397CB"/>
  </w:style>
  <w:style w:type="paragraph" w:customStyle="1" w:styleId="F84ECC350BAB496A90D6634AEF41BF0C">
    <w:name w:val="F84ECC350BAB496A90D6634AEF41BF0C"/>
  </w:style>
  <w:style w:type="paragraph" w:customStyle="1" w:styleId="E1B86470928946AEB5B144646C3E1496">
    <w:name w:val="E1B86470928946AEB5B144646C3E1496"/>
  </w:style>
  <w:style w:type="paragraph" w:customStyle="1" w:styleId="2F2EEDDD02794004819FED2E27787F11">
    <w:name w:val="2F2EEDDD02794004819FED2E27787F11"/>
  </w:style>
  <w:style w:type="paragraph" w:customStyle="1" w:styleId="86B206305DA14693BADC4192143EFB2D">
    <w:name w:val="86B206305DA14693BADC4192143EFB2D"/>
  </w:style>
  <w:style w:type="paragraph" w:customStyle="1" w:styleId="37BF31525DA34EAC81D39D0AF10B15D6">
    <w:name w:val="37BF31525DA34EAC81D39D0AF10B15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2017-08-18T00:00:00</PublishDate>
  <Abstract/>
  <CompanyAddress>Equipe de Competição Titans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5C905B-C056-4458-9E6E-B5E4E6B3E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</Template>
  <TotalTime>37</TotalTime>
  <Pages>7</Pages>
  <Words>919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Projetos 2/2017</vt:lpstr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Projetos 2/2017</dc:title>
  <dc:subject>Categoria Seguidor de Trilha</dc:subject>
  <dc:creator>Arthur Gonzaga</dc:creator>
  <cp:keywords/>
  <dc:description/>
  <cp:lastModifiedBy>Arthur Gonzaga</cp:lastModifiedBy>
  <cp:revision>8</cp:revision>
  <cp:lastPrinted>2017-08-18T17:57:00Z</cp:lastPrinted>
  <dcterms:created xsi:type="dcterms:W3CDTF">2017-08-23T18:28:00Z</dcterms:created>
  <dcterms:modified xsi:type="dcterms:W3CDTF">2017-08-24T17:34:00Z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